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3F6A" w14:textId="7BFCC82E" w:rsidR="000F609C" w:rsidRPr="000F609C" w:rsidRDefault="000F609C" w:rsidP="007850D1">
      <w:pPr>
        <w:rPr>
          <w:sz w:val="46"/>
          <w:szCs w:val="46"/>
        </w:rPr>
        <w:sectPr w:rsidR="000F609C" w:rsidRPr="000F609C" w:rsidSect="00B56F99">
          <w:footerReference w:type="default" r:id="rId12"/>
          <w:headerReference w:type="first" r:id="rId13"/>
          <w:pgSz w:w="12240" w:h="15840" w:code="1"/>
          <w:pgMar w:top="144" w:right="1440" w:bottom="1080" w:left="2160" w:header="432" w:footer="648" w:gutter="0"/>
          <w:cols w:space="720"/>
          <w:titlePg/>
          <w:docGrid w:linePitch="360"/>
        </w:sectPr>
      </w:pPr>
      <w:bookmarkStart w:id="0" w:name="_Hlk65423474"/>
      <w:bookmarkEnd w:id="0"/>
    </w:p>
    <w:p w14:paraId="3FD55E70" w14:textId="7F56892C" w:rsidR="000F609C" w:rsidRPr="00C35F60" w:rsidRDefault="000F609C" w:rsidP="007850D1">
      <w:pPr>
        <w:rPr>
          <w:rFonts w:ascii="Rockwell" w:hAnsi="Rockwell"/>
          <w:b/>
          <w:bCs/>
          <w:color w:val="0070C0"/>
          <w:sz w:val="56"/>
          <w:szCs w:val="72"/>
        </w:rPr>
      </w:pPr>
      <w:r w:rsidRPr="00C35F60">
        <w:rPr>
          <w:rFonts w:ascii="Rockwell" w:hAnsi="Rockwell"/>
          <w:b/>
          <w:bCs/>
          <w:color w:val="0070C0"/>
          <w:sz w:val="56"/>
          <w:szCs w:val="72"/>
        </w:rPr>
        <w:t>UTSAV</w:t>
      </w:r>
    </w:p>
    <w:p w14:paraId="53565BC4" w14:textId="7A45A1FF" w:rsidR="000F609C" w:rsidRPr="00C35F60" w:rsidRDefault="000F609C" w:rsidP="007850D1">
      <w:pPr>
        <w:rPr>
          <w:rFonts w:ascii="Rockwell" w:hAnsi="Rockwell"/>
          <w:b/>
          <w:bCs/>
          <w:color w:val="0070C0"/>
          <w:sz w:val="56"/>
          <w:szCs w:val="72"/>
        </w:rPr>
      </w:pPr>
      <w:r w:rsidRPr="00C35F60">
        <w:rPr>
          <w:rFonts w:ascii="Rockwell" w:hAnsi="Rockwell"/>
          <w:b/>
          <w:bCs/>
          <w:color w:val="0070C0"/>
          <w:sz w:val="56"/>
          <w:szCs w:val="72"/>
        </w:rPr>
        <w:t>SUBEDI</w:t>
      </w:r>
    </w:p>
    <w:p w14:paraId="6FAC0632" w14:textId="77777777" w:rsidR="0024519C" w:rsidRDefault="0024519C" w:rsidP="0024519C">
      <w:pPr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4356A1B" w14:textId="77777777" w:rsidR="0024519C" w:rsidRPr="0024519C" w:rsidRDefault="0024519C" w:rsidP="0024519C">
      <w:pPr>
        <w:ind w:left="-360"/>
        <w:rPr>
          <w:sz w:val="24"/>
          <w:szCs w:val="24"/>
        </w:rPr>
      </w:pPr>
    </w:p>
    <w:p w14:paraId="1307B806" w14:textId="5FB2DB89" w:rsidR="000F609C" w:rsidRPr="0024519C" w:rsidRDefault="0024519C" w:rsidP="0024519C">
      <w:pPr>
        <w:ind w:left="-360"/>
      </w:pPr>
      <w:r>
        <w:t xml:space="preserve">      </w:t>
      </w:r>
      <w:proofErr w:type="spellStart"/>
      <w:r w:rsidR="000F609C" w:rsidRPr="0024519C">
        <w:t>Gongabu</w:t>
      </w:r>
      <w:proofErr w:type="spellEnd"/>
      <w:r w:rsidR="000F609C" w:rsidRPr="0024519C">
        <w:t xml:space="preserve">, Kathmandu  </w:t>
      </w:r>
      <w:r w:rsidR="000F609C" w:rsidRPr="0024519C">
        <w:rPr>
          <w:noProof/>
        </w:rPr>
        <mc:AlternateContent>
          <mc:Choice Requires="wps">
            <w:drawing>
              <wp:inline distT="0" distB="0" distL="0" distR="0" wp14:anchorId="33F282BD" wp14:editId="798E49A6">
                <wp:extent cx="118872" cy="118872"/>
                <wp:effectExtent l="0" t="0" r="0" b="0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D3E02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10338277" w14:textId="2166CFE9" w:rsidR="000F609C" w:rsidRPr="0024519C" w:rsidRDefault="0024519C" w:rsidP="0024519C">
      <w:pPr>
        <w:ind w:left="-540" w:right="-180"/>
        <w:jc w:val="center"/>
      </w:pPr>
      <w:r w:rsidRPr="0024519C">
        <w:t xml:space="preserve">              </w:t>
      </w:r>
      <w:r w:rsidR="000F609C" w:rsidRPr="0024519C">
        <w:t xml:space="preserve">+977 </w:t>
      </w:r>
      <w:r w:rsidRPr="0024519C">
        <w:t xml:space="preserve">9861197640 </w:t>
      </w:r>
      <w:r w:rsidR="000F609C" w:rsidRPr="0024519C">
        <w:rPr>
          <w:noProof/>
        </w:rPr>
        <mc:AlternateContent>
          <mc:Choice Requires="wps">
            <w:drawing>
              <wp:inline distT="0" distB="0" distL="0" distR="0" wp14:anchorId="29881ADE" wp14:editId="7CB1F48C">
                <wp:extent cx="109728" cy="109728"/>
                <wp:effectExtent l="0" t="0" r="5080" b="5080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ADED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hyperlink r:id="rId14" w:history="1">
        <w:r w:rsidR="000F609C" w:rsidRPr="00D83FA8">
          <w:rPr>
            <w:rStyle w:val="Hyperlink"/>
            <w:u w:val="none"/>
          </w:rPr>
          <w:t>Subediutsav8@gmail.com</w:t>
        </w:r>
      </w:hyperlink>
      <w:r w:rsidR="000F609C" w:rsidRPr="0024519C">
        <w:t xml:space="preserve">  </w:t>
      </w:r>
      <w:r w:rsidR="000F609C" w:rsidRPr="0024519C">
        <w:rPr>
          <w:noProof/>
        </w:rPr>
        <mc:AlternateContent>
          <mc:Choice Requires="wps">
            <w:drawing>
              <wp:inline distT="0" distB="0" distL="0" distR="0" wp14:anchorId="37104C26" wp14:editId="07461B5C">
                <wp:extent cx="137160" cy="91440"/>
                <wp:effectExtent l="0" t="0" r="0" b="3810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752E0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</w:p>
    <w:p w14:paraId="74C5C07D" w14:textId="77777777" w:rsidR="0024519C" w:rsidRDefault="000F609C" w:rsidP="0024519C">
      <w:pPr>
        <w:ind w:left="-720"/>
        <w:jc w:val="right"/>
      </w:pPr>
      <w:r w:rsidRPr="0024519C">
        <w:tab/>
      </w:r>
      <w:r w:rsidR="0024519C" w:rsidRPr="0024519C">
        <w:t xml:space="preserve">    </w:t>
      </w:r>
      <w:r w:rsidR="0024519C" w:rsidRPr="0024519C">
        <w:tab/>
      </w:r>
      <w:r w:rsidR="0024519C" w:rsidRPr="0024519C">
        <w:tab/>
      </w:r>
      <w:r w:rsidR="0024519C" w:rsidRPr="0024519C">
        <w:tab/>
      </w:r>
      <w:r w:rsidR="0024519C" w:rsidRPr="0024519C">
        <w:tab/>
      </w:r>
      <w:r w:rsidR="0024519C" w:rsidRPr="0024519C">
        <w:tab/>
      </w:r>
      <w:r w:rsidR="0024519C" w:rsidRPr="0024519C">
        <w:tab/>
      </w:r>
      <w:r w:rsidR="0024519C" w:rsidRPr="0024519C">
        <w:tab/>
      </w:r>
      <w:r w:rsidR="0024519C" w:rsidRPr="0024519C">
        <w:tab/>
        <w:t xml:space="preserve">     </w:t>
      </w:r>
      <w:r w:rsidR="0024519C" w:rsidRPr="0024519C">
        <w:tab/>
      </w:r>
      <w:r w:rsidR="0024519C" w:rsidRPr="0024519C">
        <w:tab/>
      </w:r>
      <w:r w:rsidR="0024519C" w:rsidRPr="0024519C">
        <w:tab/>
      </w:r>
      <w:r w:rsidR="0024519C" w:rsidRPr="0024519C">
        <w:tab/>
        <w:t xml:space="preserve"> </w:t>
      </w:r>
    </w:p>
    <w:p w14:paraId="17CD5AAB" w14:textId="77777777" w:rsidR="0024519C" w:rsidRDefault="0024519C" w:rsidP="0024519C">
      <w:pPr>
        <w:ind w:left="-720"/>
        <w:jc w:val="right"/>
      </w:pPr>
    </w:p>
    <w:p w14:paraId="3C6FB931" w14:textId="5FF656EF" w:rsidR="000F609C" w:rsidRPr="0024519C" w:rsidRDefault="004F2832" w:rsidP="0024519C">
      <w:pPr>
        <w:ind w:left="-720"/>
        <w:jc w:val="right"/>
        <w:rPr>
          <w:b/>
        </w:rPr>
      </w:pPr>
      <w:hyperlink r:id="rId15" w:history="1">
        <w:r w:rsidR="000F609C" w:rsidRPr="00B75340">
          <w:rPr>
            <w:rStyle w:val="Hyperlink"/>
            <w:b/>
            <w:u w:val="none"/>
          </w:rPr>
          <w:t>Utsav Subedi</w:t>
        </w:r>
        <w:r w:rsidR="000F609C" w:rsidRPr="0024519C">
          <w:rPr>
            <w:rStyle w:val="Hyperlink"/>
            <w:b/>
          </w:rPr>
          <w:t xml:space="preserve"> </w:t>
        </w:r>
      </w:hyperlink>
      <w:r w:rsidR="000F609C" w:rsidRPr="0024519C">
        <w:rPr>
          <w:b/>
        </w:rPr>
        <w:t xml:space="preserve"> </w:t>
      </w:r>
      <w:r w:rsidR="000F609C" w:rsidRPr="0024519C">
        <w:rPr>
          <w:b/>
          <w:noProof/>
        </w:rPr>
        <mc:AlternateContent>
          <mc:Choice Requires="wps">
            <w:drawing>
              <wp:inline distT="0" distB="0" distL="0" distR="0" wp14:anchorId="3E978622" wp14:editId="317F55C0">
                <wp:extent cx="109728" cy="109728"/>
                <wp:effectExtent l="0" t="0" r="5080" b="5080"/>
                <wp:docPr id="57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3F62F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66259DB9" w14:textId="71C9263B" w:rsidR="000F609C" w:rsidRPr="0024519C" w:rsidRDefault="000F609C" w:rsidP="0024519C">
      <w:pPr>
        <w:jc w:val="right"/>
        <w:rPr>
          <w:b/>
        </w:rPr>
      </w:pPr>
      <w:r w:rsidRPr="0024519C">
        <w:rPr>
          <w:b/>
        </w:rPr>
        <w:tab/>
      </w:r>
      <w:hyperlink r:id="rId16" w:history="1">
        <w:r w:rsidRPr="00B75340">
          <w:rPr>
            <w:rStyle w:val="Hyperlink"/>
            <w:b/>
            <w:u w:val="none"/>
          </w:rPr>
          <w:t>Utsav Subedi</w:t>
        </w:r>
      </w:hyperlink>
      <w:r w:rsidRPr="00B75340">
        <w:rPr>
          <w:b/>
          <w:u w:val="single"/>
        </w:rPr>
        <w:t xml:space="preserve"> </w:t>
      </w:r>
      <w:r w:rsidRPr="0024519C">
        <w:rPr>
          <w:b/>
          <w:noProof/>
        </w:rPr>
        <w:drawing>
          <wp:inline distT="0" distB="0" distL="0" distR="0" wp14:anchorId="5F00E09B" wp14:editId="3461F1C8">
            <wp:extent cx="13335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7E17" w14:textId="71664D1E" w:rsidR="000F609C" w:rsidRPr="0024519C" w:rsidRDefault="004F2832" w:rsidP="0024519C">
      <w:pPr>
        <w:jc w:val="right"/>
        <w:sectPr w:rsidR="000F609C" w:rsidRPr="0024519C" w:rsidSect="0024519C">
          <w:type w:val="continuous"/>
          <w:pgSz w:w="12240" w:h="15840" w:code="1"/>
          <w:pgMar w:top="720" w:right="1440" w:bottom="1080" w:left="2160" w:header="432" w:footer="648" w:gutter="0"/>
          <w:cols w:num="3" w:space="1080"/>
          <w:titlePg/>
          <w:docGrid w:linePitch="360"/>
        </w:sectPr>
      </w:pPr>
      <w:hyperlink r:id="rId18" w:history="1">
        <w:r w:rsidR="00110A22" w:rsidRPr="00110A22">
          <w:rPr>
            <w:rStyle w:val="Hyperlink"/>
            <w:b/>
            <w:bCs/>
            <w:u w:val="none"/>
          </w:rPr>
          <w:t>Utsav Subedi</w:t>
        </w:r>
      </w:hyperlink>
      <w:r w:rsidR="00110A22" w:rsidRPr="00110A22">
        <w:rPr>
          <w:b/>
          <w:bCs/>
        </w:rPr>
        <w:t xml:space="preserve"> </w:t>
      </w:r>
      <w:r w:rsidR="00B6665C" w:rsidRPr="0024519C">
        <w:rPr>
          <w:noProof/>
        </w:rPr>
        <w:drawing>
          <wp:inline distT="0" distB="0" distL="0" distR="0" wp14:anchorId="5B0C1840" wp14:editId="4B94DE47">
            <wp:extent cx="123825" cy="123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8092" w14:textId="7B75E250" w:rsidR="0024519C" w:rsidRPr="00B56F99" w:rsidRDefault="0024519C" w:rsidP="00B56F99">
      <w:pPr>
        <w:pStyle w:val="Icons"/>
        <w:tabs>
          <w:tab w:val="left" w:pos="1920"/>
          <w:tab w:val="center" w:pos="4320"/>
        </w:tabs>
        <w:jc w:val="left"/>
        <w:sectPr w:rsidR="0024519C" w:rsidRPr="00B56F99" w:rsidSect="000F609C">
          <w:type w:val="continuous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7B4178" w:rsidRPr="00565B06" w14:paraId="2FECE12A" w14:textId="77777777" w:rsidTr="0039154E">
        <w:tc>
          <w:tcPr>
            <w:tcW w:w="725" w:type="dxa"/>
            <w:tcMar>
              <w:right w:w="216" w:type="dxa"/>
            </w:tcMar>
            <w:vAlign w:val="bottom"/>
          </w:tcPr>
          <w:p w14:paraId="37A9A93A" w14:textId="292FDC83" w:rsidR="00A77B4D" w:rsidRPr="00565B06" w:rsidRDefault="007B4178" w:rsidP="00075B13">
            <w:pPr>
              <w:pStyle w:val="Icons"/>
            </w:pPr>
            <w:r>
              <w:rPr>
                <w:noProof/>
              </w:rPr>
              <w:drawing>
                <wp:inline distT="0" distB="0" distL="0" distR="0" wp14:anchorId="2A67E13A" wp14:editId="4D46F7F8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</w:tcPr>
          <w:p w14:paraId="02CDE593" w14:textId="77777777" w:rsidR="00A77B4D" w:rsidRPr="00565B06" w:rsidRDefault="004F283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0FEB471A8B1C44A580DECAB07B8359C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1C5B8EE" w14:textId="77777777" w:rsidR="00B56F99" w:rsidRDefault="00B56F99" w:rsidP="00B47E1E">
      <w:pPr>
        <w:pStyle w:val="Heading2"/>
        <w:sectPr w:rsidR="00B56F99" w:rsidSect="000F609C">
          <w:type w:val="continuous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p w14:paraId="2D86DAE8" w14:textId="2510D4F0" w:rsidR="007C0E0E" w:rsidRPr="00565B06" w:rsidRDefault="00F24B65" w:rsidP="00B47E1E">
      <w:pPr>
        <w:pStyle w:val="Heading2"/>
      </w:pPr>
      <w:r>
        <w:t>Secondary School</w:t>
      </w:r>
      <w:r w:rsidR="007C0E0E" w:rsidRPr="00565B06">
        <w:t xml:space="preserve"> | </w:t>
      </w:r>
      <w:r>
        <w:rPr>
          <w:rStyle w:val="Emphasis"/>
        </w:rPr>
        <w:t>Deep Jyoti Secondary Boarding School</w:t>
      </w:r>
    </w:p>
    <w:p w14:paraId="2988CE2D" w14:textId="53F782C3" w:rsidR="007C0E0E" w:rsidRPr="00565B06" w:rsidRDefault="00F24B65" w:rsidP="004F199F">
      <w:pPr>
        <w:pStyle w:val="Heading3"/>
      </w:pPr>
      <w:r>
        <w:t>2065 B.S.</w:t>
      </w:r>
      <w:r w:rsidR="007C0E0E" w:rsidRPr="00565B06">
        <w:t xml:space="preserve"> –</w:t>
      </w:r>
      <w:r>
        <w:t xml:space="preserve"> 2072 B.S.</w:t>
      </w:r>
    </w:p>
    <w:p w14:paraId="005A4A4D" w14:textId="6A587EA8" w:rsidR="000E24AC" w:rsidRDefault="00565F3F" w:rsidP="007850D1">
      <w:r>
        <w:t>PERCENT</w:t>
      </w:r>
      <w:r w:rsidR="00A71DC9">
        <w:t>: 82.5</w:t>
      </w:r>
    </w:p>
    <w:p w14:paraId="5FFFEF1C" w14:textId="77777777" w:rsidR="00565F3F" w:rsidRPr="00565B06" w:rsidRDefault="00565F3F" w:rsidP="007850D1"/>
    <w:p w14:paraId="22E1170F" w14:textId="4ADD33C0" w:rsidR="007C0E0E" w:rsidRPr="00565B06" w:rsidRDefault="00F24B65" w:rsidP="00B47E1E">
      <w:pPr>
        <w:pStyle w:val="Heading2"/>
      </w:pPr>
      <w:r>
        <w:t xml:space="preserve">High School </w:t>
      </w:r>
      <w:r w:rsidR="007C0E0E" w:rsidRPr="00565B06">
        <w:t xml:space="preserve">| </w:t>
      </w:r>
      <w:r>
        <w:rPr>
          <w:rStyle w:val="Emphasis"/>
        </w:rPr>
        <w:t>National School of Sciences</w:t>
      </w:r>
    </w:p>
    <w:p w14:paraId="303E5EF0" w14:textId="4F023EFE" w:rsidR="007C0E0E" w:rsidRDefault="00F24B65" w:rsidP="004F199F">
      <w:pPr>
        <w:pStyle w:val="Heading3"/>
      </w:pPr>
      <w:r>
        <w:t>2072 B.S</w:t>
      </w:r>
      <w:r w:rsidR="007C0E0E" w:rsidRPr="00565B06">
        <w:t xml:space="preserve"> – </w:t>
      </w:r>
      <w:r>
        <w:t>2074 B.S.</w:t>
      </w:r>
    </w:p>
    <w:p w14:paraId="24377CC7" w14:textId="0E18D964" w:rsidR="00A71DC9" w:rsidRPr="00565B06" w:rsidRDefault="00565F3F" w:rsidP="004F199F">
      <w:pPr>
        <w:pStyle w:val="Heading3"/>
      </w:pPr>
      <w:r>
        <w:t>percent</w:t>
      </w:r>
      <w:r w:rsidR="00A71DC9">
        <w:t>: 73.4</w:t>
      </w:r>
    </w:p>
    <w:p w14:paraId="63CCDFCC" w14:textId="2689252D" w:rsidR="007C0E0E" w:rsidRDefault="007C0E0E" w:rsidP="007C0E0E"/>
    <w:p w14:paraId="361C2873" w14:textId="77777777" w:rsidR="0027234E" w:rsidRDefault="00A31F77" w:rsidP="00A31F77">
      <w:pPr>
        <w:pStyle w:val="Heading2"/>
      </w:pPr>
      <w:r>
        <w:t xml:space="preserve">BSc. CSIT </w:t>
      </w:r>
      <w:r w:rsidRPr="00565B06">
        <w:t xml:space="preserve">| </w:t>
      </w:r>
    </w:p>
    <w:p w14:paraId="6F322F90" w14:textId="16723306" w:rsidR="00A31F77" w:rsidRPr="00565B06" w:rsidRDefault="00A31F77" w:rsidP="00A31F77">
      <w:pPr>
        <w:pStyle w:val="Heading2"/>
      </w:pPr>
      <w:r>
        <w:rPr>
          <w:rStyle w:val="Emphasis"/>
        </w:rPr>
        <w:t>St. Xavier’s College</w:t>
      </w:r>
    </w:p>
    <w:p w14:paraId="7357A21E" w14:textId="63651228" w:rsidR="00A31F77" w:rsidRPr="00565B06" w:rsidRDefault="00A31F77" w:rsidP="00A31F77">
      <w:pPr>
        <w:pStyle w:val="Heading3"/>
      </w:pPr>
      <w:r>
        <w:t>2074 B.S</w:t>
      </w:r>
      <w:r w:rsidRPr="00565B06">
        <w:t xml:space="preserve"> – </w:t>
      </w:r>
      <w:r>
        <w:t xml:space="preserve">current </w:t>
      </w:r>
    </w:p>
    <w:p w14:paraId="6282DD5F" w14:textId="4686CC4F" w:rsidR="00B56F99" w:rsidRDefault="00E706FA" w:rsidP="007C0E0E">
      <w:pPr>
        <w:sectPr w:rsidR="00B56F99" w:rsidSect="00B56F99">
          <w:type w:val="continuous"/>
          <w:pgSz w:w="12240" w:h="15840" w:code="1"/>
          <w:pgMar w:top="720" w:right="1440" w:bottom="1080" w:left="2160" w:header="432" w:footer="648" w:gutter="0"/>
          <w:cols w:num="3" w:space="720"/>
          <w:titlePg/>
          <w:docGrid w:linePitch="360"/>
        </w:sectPr>
      </w:pPr>
      <w:r>
        <w:t>CURRENT STATUS</w:t>
      </w:r>
      <w:r w:rsidR="00A71DC9">
        <w:t xml:space="preserve">: </w:t>
      </w:r>
      <w:r w:rsidR="00DC1B2A">
        <w:t>7</w:t>
      </w:r>
      <w:r w:rsidR="00A71DC9" w:rsidRPr="00A71DC9">
        <w:rPr>
          <w:vertAlign w:val="superscript"/>
        </w:rPr>
        <w:t>TH</w:t>
      </w:r>
      <w:r w:rsidR="00F50059">
        <w:t xml:space="preserve"> SEM RUNNING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A8767E1" w14:textId="77777777" w:rsidTr="00F50059">
        <w:tc>
          <w:tcPr>
            <w:tcW w:w="725" w:type="dxa"/>
            <w:tcMar>
              <w:right w:w="216" w:type="dxa"/>
            </w:tcMar>
            <w:vAlign w:val="bottom"/>
          </w:tcPr>
          <w:p w14:paraId="45B2814E" w14:textId="41E8CCBD" w:rsidR="005E088C" w:rsidRPr="00565B06" w:rsidRDefault="007B4178" w:rsidP="00075B13">
            <w:pPr>
              <w:pStyle w:val="Icons"/>
            </w:pPr>
            <w:r>
              <w:rPr>
                <w:noProof/>
              </w:rPr>
              <w:drawing>
                <wp:inline distT="0" distB="0" distL="0" distR="0" wp14:anchorId="1B0348BB" wp14:editId="13582003">
                  <wp:extent cx="247650" cy="247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</w:tcPr>
          <w:p w14:paraId="6C177243" w14:textId="0F9FD2CD" w:rsidR="005E088C" w:rsidRPr="00565B06" w:rsidRDefault="00B2640D" w:rsidP="0004158B">
            <w:pPr>
              <w:pStyle w:val="Heading1"/>
              <w:outlineLvl w:val="0"/>
            </w:pPr>
            <w:r>
              <w:t>Certifications</w:t>
            </w:r>
          </w:p>
        </w:tc>
      </w:tr>
    </w:tbl>
    <w:p w14:paraId="17A9002D" w14:textId="2686784C" w:rsidR="005E088C" w:rsidRPr="00565B06" w:rsidRDefault="00A31F77" w:rsidP="00B47E1E">
      <w:pPr>
        <w:pStyle w:val="Heading2"/>
      </w:pPr>
      <w:r>
        <w:t xml:space="preserve">Deep Learning Specialization </w:t>
      </w:r>
      <w:r w:rsidR="005E088C" w:rsidRPr="00565B06">
        <w:t xml:space="preserve">| </w:t>
      </w:r>
      <w:r>
        <w:rPr>
          <w:rStyle w:val="Emphasis"/>
        </w:rPr>
        <w:t>Coursera</w:t>
      </w:r>
    </w:p>
    <w:p w14:paraId="4978853B" w14:textId="11399F2B" w:rsidR="005E088C" w:rsidRPr="00565B06" w:rsidRDefault="00A31F77" w:rsidP="004F199F">
      <w:pPr>
        <w:pStyle w:val="Heading3"/>
      </w:pPr>
      <w:r>
        <w:t>Issued oct 2020</w:t>
      </w:r>
      <w:r w:rsidR="005E088C" w:rsidRPr="00565B06">
        <w:t xml:space="preserve"> </w:t>
      </w:r>
    </w:p>
    <w:p w14:paraId="2F9BFBD5" w14:textId="47F634C6" w:rsidR="005E088C" w:rsidRDefault="00CD0DC4" w:rsidP="005E088C">
      <w:r>
        <w:t>Credential ID</w:t>
      </w:r>
      <w:r w:rsidR="00A31F77">
        <w:t xml:space="preserve">:  </w:t>
      </w:r>
      <w:r w:rsidR="00A31F77" w:rsidRPr="00A31F77">
        <w:t>87KNKCB4Q5PP</w:t>
      </w:r>
    </w:p>
    <w:p w14:paraId="1F0BC03B" w14:textId="6E548296" w:rsidR="00A31F77" w:rsidRDefault="004F2832" w:rsidP="005E088C">
      <w:hyperlink r:id="rId22" w:history="1">
        <w:r w:rsidR="00A71DC9" w:rsidRPr="00A71DC9">
          <w:rPr>
            <w:rStyle w:val="Hyperlink"/>
          </w:rPr>
          <w:t>CREDENTIALS</w:t>
        </w:r>
      </w:hyperlink>
    </w:p>
    <w:p w14:paraId="7C43C807" w14:textId="77777777" w:rsidR="00A71DC9" w:rsidRPr="00565B06" w:rsidRDefault="00A71DC9" w:rsidP="005E088C"/>
    <w:p w14:paraId="0E18D43A" w14:textId="245F8D03" w:rsidR="005E088C" w:rsidRPr="00565B06" w:rsidRDefault="00A31F77" w:rsidP="00B47E1E">
      <w:pPr>
        <w:pStyle w:val="Heading2"/>
      </w:pPr>
      <w:r>
        <w:t>Data Collection and Processing with Python</w:t>
      </w:r>
      <w:r w:rsidR="005E088C" w:rsidRPr="00565B06">
        <w:t xml:space="preserve"> | </w:t>
      </w:r>
      <w:r>
        <w:rPr>
          <w:rStyle w:val="Emphasis"/>
        </w:rPr>
        <w:t>Coursera</w:t>
      </w:r>
    </w:p>
    <w:p w14:paraId="6992713C" w14:textId="6A9BF788" w:rsidR="005E088C" w:rsidRPr="00565B06" w:rsidRDefault="00A31F77" w:rsidP="004F199F">
      <w:pPr>
        <w:pStyle w:val="Heading3"/>
      </w:pPr>
      <w:r>
        <w:t>issued on jul 2020</w:t>
      </w:r>
      <w:r w:rsidR="005E088C" w:rsidRPr="00565B06">
        <w:t xml:space="preserve"> </w:t>
      </w:r>
    </w:p>
    <w:p w14:paraId="320F0588" w14:textId="5966C3BD" w:rsidR="00C54892" w:rsidRDefault="00CD0DC4" w:rsidP="00C54892">
      <w:r>
        <w:t>Credential ID</w:t>
      </w:r>
      <w:r w:rsidR="00A31F77">
        <w:t xml:space="preserve">: </w:t>
      </w:r>
      <w:r w:rsidR="00A31F77" w:rsidRPr="00A31F77">
        <w:t>XTBS6R24HWE9</w:t>
      </w:r>
    </w:p>
    <w:p w14:paraId="68C26AA2" w14:textId="797DD692" w:rsidR="00C54892" w:rsidRPr="00565B06" w:rsidRDefault="004F2832" w:rsidP="00C54892">
      <w:hyperlink r:id="rId23" w:history="1">
        <w:r w:rsidR="00C54892" w:rsidRPr="00C54892">
          <w:rPr>
            <w:rStyle w:val="Hyperlink"/>
          </w:rPr>
          <w:t>CREDENTIALS</w:t>
        </w:r>
      </w:hyperlink>
    </w:p>
    <w:p w14:paraId="20D5F4FC" w14:textId="38059C08" w:rsidR="00A71DC9" w:rsidRDefault="00A71DC9" w:rsidP="005E088C"/>
    <w:p w14:paraId="0865F729" w14:textId="5F9939C6" w:rsidR="00650F7B" w:rsidRPr="00565B06" w:rsidRDefault="00650F7B" w:rsidP="00650F7B">
      <w:pPr>
        <w:pStyle w:val="Heading2"/>
      </w:pPr>
      <w:r>
        <w:t>Responsive Web Design</w:t>
      </w:r>
      <w:r w:rsidRPr="00565B06">
        <w:t xml:space="preserve"> | </w:t>
      </w:r>
      <w:r>
        <w:rPr>
          <w:rStyle w:val="Emphasis"/>
        </w:rPr>
        <w:t>FreeCodeCamp</w:t>
      </w:r>
    </w:p>
    <w:p w14:paraId="0B39774F" w14:textId="36A2CE04" w:rsidR="00650F7B" w:rsidRPr="00565B06" w:rsidRDefault="00650F7B" w:rsidP="00650F7B">
      <w:pPr>
        <w:pStyle w:val="Heading3"/>
      </w:pPr>
      <w:r>
        <w:t>issued on ju</w:t>
      </w:r>
      <w:r>
        <w:t>N</w:t>
      </w:r>
      <w:r>
        <w:t xml:space="preserve"> 202</w:t>
      </w:r>
      <w:r>
        <w:t>1</w:t>
      </w:r>
      <w:r w:rsidRPr="00565B06">
        <w:t xml:space="preserve"> </w:t>
      </w:r>
    </w:p>
    <w:p w14:paraId="1E96317B" w14:textId="18261115" w:rsidR="00650F7B" w:rsidRPr="00565B06" w:rsidRDefault="00650F7B" w:rsidP="00650F7B">
      <w:hyperlink r:id="rId24" w:history="1">
        <w:r w:rsidRPr="00C54892">
          <w:rPr>
            <w:rStyle w:val="Hyperlink"/>
          </w:rPr>
          <w:t>CREDENTIALS</w:t>
        </w:r>
      </w:hyperlink>
    </w:p>
    <w:p w14:paraId="4A3FB094" w14:textId="77777777" w:rsidR="00650F7B" w:rsidRPr="00565B06" w:rsidRDefault="00650F7B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14D93C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553FA1E" w14:textId="6784AF0E" w:rsidR="00143224" w:rsidRPr="00565B06" w:rsidRDefault="007B4178" w:rsidP="00075B13">
            <w:pPr>
              <w:pStyle w:val="Icons"/>
            </w:pPr>
            <w:r>
              <w:rPr>
                <w:noProof/>
              </w:rPr>
              <w:drawing>
                <wp:inline distT="0" distB="0" distL="0" distR="0" wp14:anchorId="683C9AC1" wp14:editId="03938644">
                  <wp:extent cx="190500" cy="190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7" w:type="dxa"/>
          </w:tcPr>
          <w:p w14:paraId="01AEFDDC" w14:textId="68DF6149" w:rsidR="00143224" w:rsidRPr="00565B06" w:rsidRDefault="00B2640D" w:rsidP="00AD6216">
            <w:pPr>
              <w:pStyle w:val="Heading1"/>
              <w:outlineLvl w:val="0"/>
            </w:pPr>
            <w:r>
              <w:t xml:space="preserve">Key </w:t>
            </w:r>
            <w:sdt>
              <w:sdtPr>
                <w:alias w:val="Skills:"/>
                <w:tag w:val="Skills:"/>
                <w:id w:val="-925109897"/>
                <w:placeholder>
                  <w:docPart w:val="9B6AC0F55A4A434BAE4BED1A18E1ACA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033AB55" w14:textId="77777777" w:rsidTr="00565B06">
        <w:tc>
          <w:tcPr>
            <w:tcW w:w="4320" w:type="dxa"/>
          </w:tcPr>
          <w:p w14:paraId="7F6015CD" w14:textId="6E8F65F3" w:rsidR="00736321" w:rsidRPr="00E95FF8" w:rsidRDefault="00736321" w:rsidP="00565B06">
            <w:pPr>
              <w:pStyle w:val="ListBullet"/>
              <w:spacing w:after="80"/>
              <w:rPr>
                <w:sz w:val="24"/>
              </w:rPr>
            </w:pPr>
            <w:r w:rsidRPr="00E95FF8">
              <w:rPr>
                <w:sz w:val="24"/>
              </w:rPr>
              <w:t>ML Algorithms</w:t>
            </w:r>
          </w:p>
          <w:p w14:paraId="082BDFC4" w14:textId="2E10D38B" w:rsidR="00143224" w:rsidRPr="00E95FF8" w:rsidRDefault="00120943" w:rsidP="00565B06">
            <w:pPr>
              <w:pStyle w:val="ListBullet"/>
              <w:spacing w:after="80"/>
              <w:rPr>
                <w:sz w:val="24"/>
              </w:rPr>
            </w:pPr>
            <w:r>
              <w:rPr>
                <w:sz w:val="24"/>
              </w:rPr>
              <w:t>Web Development</w:t>
            </w:r>
          </w:p>
          <w:p w14:paraId="163426D7" w14:textId="7C4D9E99" w:rsidR="00803F68" w:rsidRPr="00803F68" w:rsidRDefault="00736321" w:rsidP="00803F68">
            <w:pPr>
              <w:pStyle w:val="ListBullet"/>
              <w:spacing w:after="80"/>
              <w:rPr>
                <w:sz w:val="24"/>
              </w:rPr>
            </w:pPr>
            <w:r w:rsidRPr="00E95FF8">
              <w:rPr>
                <w:sz w:val="24"/>
              </w:rPr>
              <w:t>Clustering and Classification</w:t>
            </w:r>
          </w:p>
        </w:tc>
        <w:tc>
          <w:tcPr>
            <w:tcW w:w="4320" w:type="dxa"/>
            <w:tcMar>
              <w:left w:w="576" w:type="dxa"/>
            </w:tcMar>
          </w:tcPr>
          <w:p w14:paraId="69C2C844" w14:textId="5E46D6FC" w:rsidR="00143224" w:rsidRPr="00E95FF8" w:rsidRDefault="00736321" w:rsidP="00565B06">
            <w:pPr>
              <w:pStyle w:val="ListBullet"/>
              <w:spacing w:after="80"/>
              <w:rPr>
                <w:sz w:val="24"/>
              </w:rPr>
            </w:pPr>
            <w:r w:rsidRPr="00E95FF8">
              <w:rPr>
                <w:sz w:val="24"/>
              </w:rPr>
              <w:t>Web Scraping</w:t>
            </w:r>
          </w:p>
          <w:p w14:paraId="7089C173" w14:textId="0C0D6515" w:rsidR="00F904FC" w:rsidRPr="00E95FF8" w:rsidRDefault="00736321" w:rsidP="00565B06">
            <w:pPr>
              <w:pStyle w:val="ListBullet"/>
              <w:spacing w:after="80"/>
              <w:rPr>
                <w:sz w:val="24"/>
              </w:rPr>
            </w:pPr>
            <w:r w:rsidRPr="00E95FF8">
              <w:rPr>
                <w:sz w:val="24"/>
              </w:rPr>
              <w:t>Model Development</w:t>
            </w:r>
          </w:p>
          <w:p w14:paraId="6FCF566E" w14:textId="680F74F1" w:rsidR="00650F7B" w:rsidRPr="00650F7B" w:rsidRDefault="00736321" w:rsidP="00650F7B">
            <w:pPr>
              <w:pStyle w:val="ListBullet"/>
              <w:spacing w:after="80"/>
              <w:rPr>
                <w:sz w:val="24"/>
              </w:rPr>
            </w:pPr>
            <w:r w:rsidRPr="00E95FF8">
              <w:rPr>
                <w:sz w:val="24"/>
              </w:rPr>
              <w:t>Regression</w:t>
            </w:r>
          </w:p>
        </w:tc>
      </w:tr>
    </w:tbl>
    <w:p w14:paraId="68CD5518" w14:textId="77777777" w:rsidR="00650F7B" w:rsidRDefault="00650F7B">
      <w:r>
        <w:br w:type="page"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A7F1E8E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5940889C" w14:textId="32B1C488" w:rsidR="00AC7C34" w:rsidRPr="00565B06" w:rsidRDefault="00736321" w:rsidP="00075B13">
            <w:pPr>
              <w:pStyle w:val="Icons"/>
            </w:pPr>
            <w:r>
              <w:rPr>
                <w:noProof/>
              </w:rPr>
              <w:lastRenderedPageBreak/>
              <w:drawing>
                <wp:inline distT="0" distB="0" distL="0" distR="0" wp14:anchorId="584E3F8E" wp14:editId="4CE920E6">
                  <wp:extent cx="238125" cy="17673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" cy="19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</w:tcPr>
          <w:p w14:paraId="1BC5B360" w14:textId="2768EC9F" w:rsidR="00AC7C34" w:rsidRPr="00565B06" w:rsidRDefault="00B2640D" w:rsidP="00AD6216">
            <w:pPr>
              <w:pStyle w:val="Heading1"/>
              <w:outlineLvl w:val="0"/>
            </w:pPr>
            <w:r>
              <w:t xml:space="preserve">Technical skills </w:t>
            </w:r>
          </w:p>
        </w:tc>
      </w:tr>
    </w:tbl>
    <w:p w14:paraId="49C3D54C" w14:textId="05C757F1" w:rsidR="007A0F44" w:rsidRDefault="00B56F99" w:rsidP="00316CE4">
      <w:pPr>
        <w:rPr>
          <w:sz w:val="24"/>
        </w:rPr>
      </w:pPr>
      <w:r w:rsidRPr="001376F6">
        <w:rPr>
          <w:rStyle w:val="Heading2Char"/>
          <w:sz w:val="24"/>
          <w:szCs w:val="24"/>
        </w:rPr>
        <w:t>Tools</w:t>
      </w:r>
      <w:r w:rsidR="00736321" w:rsidRPr="00B56F99">
        <w:rPr>
          <w:sz w:val="24"/>
        </w:rPr>
        <w:t>: Python, MySQL</w:t>
      </w:r>
      <w:r w:rsidR="00803F68">
        <w:rPr>
          <w:sz w:val="24"/>
        </w:rPr>
        <w:t>, Django</w:t>
      </w:r>
    </w:p>
    <w:p w14:paraId="674874E4" w14:textId="0B54AB73" w:rsidR="00803F68" w:rsidRPr="00B56F99" w:rsidRDefault="00803F68" w:rsidP="00316CE4">
      <w:pPr>
        <w:rPr>
          <w:sz w:val="24"/>
        </w:rPr>
      </w:pPr>
      <w:r>
        <w:rPr>
          <w:rStyle w:val="Heading2Char"/>
        </w:rPr>
        <w:t>Web</w:t>
      </w:r>
      <w:r>
        <w:rPr>
          <w:sz w:val="24"/>
        </w:rPr>
        <w:t xml:space="preserve">: HTML, CSS, </w:t>
      </w:r>
      <w:r w:rsidR="0022545F">
        <w:rPr>
          <w:sz w:val="24"/>
        </w:rPr>
        <w:t>JS,</w:t>
      </w:r>
      <w:r>
        <w:rPr>
          <w:sz w:val="24"/>
        </w:rPr>
        <w:t xml:space="preserve"> </w:t>
      </w:r>
      <w:r w:rsidR="0022545F">
        <w:rPr>
          <w:sz w:val="24"/>
        </w:rPr>
        <w:t>jQuery</w:t>
      </w:r>
      <w:r>
        <w:rPr>
          <w:sz w:val="24"/>
        </w:rPr>
        <w:t>, Django</w:t>
      </w:r>
      <w:r w:rsidR="00650F7B">
        <w:rPr>
          <w:sz w:val="24"/>
        </w:rPr>
        <w:t>, Bootstrap</w:t>
      </w:r>
    </w:p>
    <w:p w14:paraId="198D3EA5" w14:textId="319A4E43" w:rsidR="00736321" w:rsidRPr="00B56F99" w:rsidRDefault="00736321" w:rsidP="00316CE4">
      <w:pPr>
        <w:rPr>
          <w:sz w:val="24"/>
        </w:rPr>
      </w:pPr>
      <w:r w:rsidRPr="001376F6">
        <w:rPr>
          <w:rStyle w:val="Heading2Char"/>
        </w:rPr>
        <w:t>Packages</w:t>
      </w:r>
      <w:r w:rsidR="00CD0DC4">
        <w:rPr>
          <w:sz w:val="24"/>
        </w:rPr>
        <w:t xml:space="preserve">: Scikit-Learn, Pandas, </w:t>
      </w:r>
      <w:r w:rsidR="0022545F">
        <w:rPr>
          <w:sz w:val="24"/>
        </w:rPr>
        <w:t>NumPy</w:t>
      </w:r>
      <w:r w:rsidRPr="00B56F99">
        <w:rPr>
          <w:sz w:val="24"/>
        </w:rPr>
        <w:t xml:space="preserve">, Matplotlib, </w:t>
      </w:r>
      <w:proofErr w:type="spellStart"/>
      <w:r w:rsidRPr="00B56F99">
        <w:rPr>
          <w:sz w:val="24"/>
        </w:rPr>
        <w:t>Jupyter</w:t>
      </w:r>
      <w:proofErr w:type="spellEnd"/>
      <w:r w:rsidRPr="00B56F99">
        <w:rPr>
          <w:sz w:val="24"/>
        </w:rPr>
        <w:t xml:space="preserve"> Notebook</w:t>
      </w:r>
      <w:r w:rsidR="005A1BF0">
        <w:rPr>
          <w:sz w:val="24"/>
        </w:rPr>
        <w:t>, seaborn</w:t>
      </w:r>
    </w:p>
    <w:p w14:paraId="64111140" w14:textId="73243C0F" w:rsidR="00736321" w:rsidRDefault="00736321" w:rsidP="00736321">
      <w:pPr>
        <w:jc w:val="both"/>
        <w:rPr>
          <w:sz w:val="24"/>
        </w:rPr>
      </w:pPr>
      <w:r w:rsidRPr="001376F6">
        <w:rPr>
          <w:rStyle w:val="Heading2Char"/>
          <w:sz w:val="24"/>
          <w:szCs w:val="24"/>
        </w:rPr>
        <w:t xml:space="preserve">Statistics / Machine </w:t>
      </w:r>
      <w:r w:rsidR="00B56F99" w:rsidRPr="001376F6">
        <w:rPr>
          <w:rStyle w:val="Heading2Char"/>
          <w:sz w:val="24"/>
          <w:szCs w:val="24"/>
        </w:rPr>
        <w:t>Learning</w:t>
      </w:r>
      <w:r w:rsidR="00B56F99" w:rsidRPr="00B56F99">
        <w:rPr>
          <w:sz w:val="24"/>
        </w:rPr>
        <w:t>:</w:t>
      </w:r>
      <w:r w:rsidRPr="00B56F99">
        <w:rPr>
          <w:sz w:val="24"/>
        </w:rPr>
        <w:t xml:space="preserve"> Linear/ Logistic Regression, </w:t>
      </w:r>
      <w:proofErr w:type="spellStart"/>
      <w:r w:rsidRPr="00B56F99">
        <w:rPr>
          <w:sz w:val="24"/>
        </w:rPr>
        <w:t>XGBoost</w:t>
      </w:r>
      <w:proofErr w:type="spellEnd"/>
      <w:r w:rsidRPr="00B56F99">
        <w:rPr>
          <w:sz w:val="24"/>
        </w:rPr>
        <w:t xml:space="preserve">, Regularizations, Statistical        Analysis, Hyperparameter Tuning </w:t>
      </w:r>
    </w:p>
    <w:p w14:paraId="5020FE50" w14:textId="2ED593A3" w:rsidR="00803F68" w:rsidRDefault="00803F68" w:rsidP="00736321">
      <w:pPr>
        <w:jc w:val="both"/>
        <w:rPr>
          <w:sz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F09EB" w:rsidRPr="00565B06" w14:paraId="73FE526E" w14:textId="77777777" w:rsidTr="00911D39">
        <w:tc>
          <w:tcPr>
            <w:tcW w:w="725" w:type="dxa"/>
            <w:tcMar>
              <w:right w:w="216" w:type="dxa"/>
            </w:tcMar>
            <w:vAlign w:val="bottom"/>
          </w:tcPr>
          <w:p w14:paraId="16722CDA" w14:textId="71B5B5FD" w:rsidR="008F09EB" w:rsidRPr="00565B06" w:rsidRDefault="008F09EB" w:rsidP="00911D39">
            <w:pPr>
              <w:pStyle w:val="Icons"/>
            </w:pPr>
            <w:r>
              <w:rPr>
                <w:noProof/>
              </w:rPr>
              <w:drawing>
                <wp:inline distT="0" distB="0" distL="0" distR="0" wp14:anchorId="6313A8F0" wp14:editId="5E3B24F9">
                  <wp:extent cx="229689" cy="247357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58" cy="267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</w:tcPr>
          <w:p w14:paraId="352F55E0" w14:textId="755F9224" w:rsidR="008F09EB" w:rsidRPr="00565B06" w:rsidRDefault="00E15232" w:rsidP="00911D39">
            <w:pPr>
              <w:pStyle w:val="Heading1"/>
              <w:outlineLvl w:val="0"/>
            </w:pPr>
            <w:r>
              <w:t>My Works</w:t>
            </w:r>
          </w:p>
        </w:tc>
      </w:tr>
    </w:tbl>
    <w:p w14:paraId="690414A0" w14:textId="77777777" w:rsidR="00160AEF" w:rsidRPr="00565B06" w:rsidRDefault="00160AEF" w:rsidP="00160AEF">
      <w:pPr>
        <w:pStyle w:val="Heading2"/>
      </w:pPr>
      <w:r>
        <w:t xml:space="preserve">Blog </w:t>
      </w:r>
      <w:r w:rsidRPr="00565B06">
        <w:t xml:space="preserve">| </w:t>
      </w:r>
      <w:r>
        <w:rPr>
          <w:rStyle w:val="Emphasis"/>
        </w:rPr>
        <w:t>Django</w:t>
      </w:r>
    </w:p>
    <w:p w14:paraId="5C982646" w14:textId="4DCB6D28" w:rsidR="00160AEF" w:rsidRDefault="00160AEF" w:rsidP="00160AEF">
      <w:r>
        <w:t xml:space="preserve">A Blog web application made using Django which contains features like blog creation, read, update, </w:t>
      </w:r>
      <w:r w:rsidR="00957D07">
        <w:t>delete,</w:t>
      </w:r>
      <w:r>
        <w:t xml:space="preserve"> user profiles and other basic features.</w:t>
      </w:r>
    </w:p>
    <w:p w14:paraId="464510FC" w14:textId="4A420A95" w:rsidR="00160AEF" w:rsidRDefault="00957D07" w:rsidP="00160AEF">
      <w:pPr>
        <w:rPr>
          <w:rStyle w:val="Hyperlink"/>
        </w:rPr>
      </w:pPr>
      <w:r>
        <w:t>GitHub</w:t>
      </w:r>
      <w:r w:rsidR="00160AEF">
        <w:t xml:space="preserve"> </w:t>
      </w:r>
      <w:r w:rsidR="000D70F7">
        <w:t>link:</w:t>
      </w:r>
      <w:r w:rsidR="00160AEF">
        <w:t xml:space="preserve"> </w:t>
      </w:r>
      <w:hyperlink r:id="rId28" w:history="1">
        <w:r w:rsidR="00160AEF" w:rsidRPr="00AF1AC2">
          <w:rPr>
            <w:rStyle w:val="Hyperlink"/>
          </w:rPr>
          <w:t>https://github.com/uTSAVsUBEDI/DjangoBlog</w:t>
        </w:r>
      </w:hyperlink>
    </w:p>
    <w:p w14:paraId="629CCB9F" w14:textId="343C7644" w:rsidR="00650F7B" w:rsidRDefault="00650F7B" w:rsidP="00160AEF">
      <w:pPr>
        <w:rPr>
          <w:rStyle w:val="Hyperlink"/>
        </w:rPr>
      </w:pPr>
    </w:p>
    <w:p w14:paraId="7F414E81" w14:textId="55912E86" w:rsidR="00650F7B" w:rsidRPr="00565B06" w:rsidRDefault="00650F7B" w:rsidP="00650F7B">
      <w:pPr>
        <w:pStyle w:val="Heading2"/>
      </w:pPr>
      <w:proofErr w:type="spellStart"/>
      <w:r>
        <w:t>FoodApp</w:t>
      </w:r>
      <w:proofErr w:type="spellEnd"/>
      <w:r>
        <w:t xml:space="preserve"> </w:t>
      </w:r>
      <w:r w:rsidRPr="00565B06">
        <w:t xml:space="preserve">| </w:t>
      </w:r>
      <w:r>
        <w:rPr>
          <w:rStyle w:val="Emphasis"/>
        </w:rPr>
        <w:t>Django</w:t>
      </w:r>
    </w:p>
    <w:p w14:paraId="076D9737" w14:textId="00D24EE1" w:rsidR="00650F7B" w:rsidRDefault="00650F7B" w:rsidP="00650F7B">
      <w:r>
        <w:t xml:space="preserve">A </w:t>
      </w:r>
      <w:r>
        <w:t>food application that gives details about food items and their prices. User can log in add, update and delete food items information’s.</w:t>
      </w:r>
    </w:p>
    <w:p w14:paraId="124EBF46" w14:textId="29DCA4B6" w:rsidR="00650F7B" w:rsidRDefault="00650F7B" w:rsidP="00650F7B">
      <w:pPr>
        <w:rPr>
          <w:rStyle w:val="Hyperlink"/>
        </w:rPr>
      </w:pPr>
      <w:r>
        <w:t xml:space="preserve">GitHub link: </w:t>
      </w:r>
      <w:hyperlink r:id="rId29" w:history="1">
        <w:r w:rsidRPr="00650F7B">
          <w:rPr>
            <w:rStyle w:val="Hyperlink"/>
          </w:rPr>
          <w:t>https://github.com/uTSAVsUBEDI/FoodApp</w:t>
        </w:r>
      </w:hyperlink>
    </w:p>
    <w:p w14:paraId="079FDFE6" w14:textId="18BF3BA5" w:rsidR="00E15232" w:rsidRDefault="00E15232" w:rsidP="00160AEF"/>
    <w:p w14:paraId="75879F45" w14:textId="451DB9A4" w:rsidR="00E15232" w:rsidRPr="00565B06" w:rsidRDefault="00E15232" w:rsidP="00E15232">
      <w:pPr>
        <w:pStyle w:val="Heading2"/>
      </w:pPr>
      <w:r>
        <w:t>Responsive Web Pages</w:t>
      </w:r>
      <w:r>
        <w:t xml:space="preserve"> </w:t>
      </w:r>
      <w:r w:rsidRPr="00565B06">
        <w:t>|</w:t>
      </w:r>
      <w:r>
        <w:t xml:space="preserve"> </w:t>
      </w:r>
      <w:r w:rsidR="00B305FB">
        <w:rPr>
          <w:rStyle w:val="Emphasis"/>
        </w:rPr>
        <w:t>Html, CSS</w:t>
      </w:r>
    </w:p>
    <w:p w14:paraId="6EF609EF" w14:textId="3CE0ECC2" w:rsidR="00E15232" w:rsidRDefault="00E15232" w:rsidP="00E15232">
      <w:r>
        <w:t xml:space="preserve">Web pages made for completion of Responsive Web Design Course by </w:t>
      </w:r>
      <w:proofErr w:type="spellStart"/>
      <w:r>
        <w:t>freecodecamp</w:t>
      </w:r>
      <w:proofErr w:type="spellEnd"/>
      <w:r>
        <w:t>.</w:t>
      </w:r>
    </w:p>
    <w:p w14:paraId="6FE7F701" w14:textId="04DFF624" w:rsidR="00E15232" w:rsidRDefault="00E15232" w:rsidP="00E15232">
      <w:r>
        <w:t xml:space="preserve">GitHub link: </w:t>
      </w:r>
      <w:hyperlink r:id="rId30" w:history="1">
        <w:r w:rsidR="00313A25" w:rsidRPr="005E059D">
          <w:rPr>
            <w:rStyle w:val="Hyperlink"/>
          </w:rPr>
          <w:t>https://github.com/uTSAVsUBEDI/FCC</w:t>
        </w:r>
      </w:hyperlink>
    </w:p>
    <w:p w14:paraId="075E513C" w14:textId="1665B732" w:rsidR="00313A25" w:rsidRDefault="00313A25" w:rsidP="00E15232">
      <w:proofErr w:type="spellStart"/>
      <w:r>
        <w:t>Codepen</w:t>
      </w:r>
      <w:proofErr w:type="spellEnd"/>
      <w:r>
        <w:t xml:space="preserve"> link: </w:t>
      </w:r>
      <w:hyperlink r:id="rId31" w:history="1">
        <w:r w:rsidRPr="008E6A2F">
          <w:rPr>
            <w:rStyle w:val="Hyperlink"/>
          </w:rPr>
          <w:t>https://codepen.io/utsavsubedi</w:t>
        </w:r>
      </w:hyperlink>
    </w:p>
    <w:p w14:paraId="162A1F6B" w14:textId="77777777" w:rsidR="00160AEF" w:rsidRDefault="00160AEF" w:rsidP="008F09EB">
      <w:pPr>
        <w:pStyle w:val="Heading2"/>
      </w:pPr>
    </w:p>
    <w:p w14:paraId="66EDA8D0" w14:textId="62A95B8D" w:rsidR="008F09EB" w:rsidRPr="00565B06" w:rsidRDefault="008F09EB" w:rsidP="008F09EB">
      <w:pPr>
        <w:pStyle w:val="Heading2"/>
      </w:pPr>
      <w:r>
        <w:t xml:space="preserve">Text Editor </w:t>
      </w:r>
      <w:r w:rsidRPr="00565B06">
        <w:t xml:space="preserve">| </w:t>
      </w:r>
      <w:r>
        <w:rPr>
          <w:rStyle w:val="Emphasis"/>
        </w:rPr>
        <w:t>PYQT5</w:t>
      </w:r>
    </w:p>
    <w:p w14:paraId="46721797" w14:textId="7A6C87DC" w:rsidR="008F09EB" w:rsidRPr="00565B06" w:rsidRDefault="008F09EB" w:rsidP="008F09EB">
      <w:r>
        <w:t>A text editor made using pyqt5 where users can create and edit .txt files with some basic text editing functionality.</w:t>
      </w:r>
    </w:p>
    <w:p w14:paraId="21FFE881" w14:textId="6C6BA102" w:rsidR="008F09EB" w:rsidRDefault="00A23507" w:rsidP="008F09EB">
      <w:r>
        <w:t>GitHub</w:t>
      </w:r>
      <w:r w:rsidR="00D72F11">
        <w:t xml:space="preserve"> </w:t>
      </w:r>
      <w:r w:rsidR="00957D07">
        <w:t>link:</w:t>
      </w:r>
      <w:r w:rsidR="00D72F11">
        <w:t xml:space="preserve"> </w:t>
      </w:r>
      <w:hyperlink r:id="rId32" w:history="1">
        <w:r w:rsidR="00D72F11" w:rsidRPr="00D72F11">
          <w:rPr>
            <w:rStyle w:val="Hyperlink"/>
          </w:rPr>
          <w:t>https://github.com/uTSAVsUBEDI/PythonApps</w:t>
        </w:r>
      </w:hyperlink>
    </w:p>
    <w:p w14:paraId="2B07BB7B" w14:textId="620BF778" w:rsidR="003C26E5" w:rsidRDefault="003C26E5" w:rsidP="003C26E5"/>
    <w:p w14:paraId="4B25F6D9" w14:textId="14C4F85D" w:rsidR="003C26E5" w:rsidRPr="00565B06" w:rsidRDefault="003C26E5" w:rsidP="003C26E5">
      <w:pPr>
        <w:pStyle w:val="Heading2"/>
      </w:pPr>
      <w:r>
        <w:t xml:space="preserve">Connect Four </w:t>
      </w:r>
      <w:r w:rsidRPr="00565B06">
        <w:t xml:space="preserve">| </w:t>
      </w:r>
      <w:r w:rsidR="00A23507">
        <w:rPr>
          <w:rStyle w:val="Emphasis"/>
        </w:rPr>
        <w:t>jQuery</w:t>
      </w:r>
    </w:p>
    <w:p w14:paraId="0A7BB555" w14:textId="6085573D" w:rsidR="003C26E5" w:rsidRDefault="003C26E5" w:rsidP="003C26E5">
      <w:r>
        <w:t xml:space="preserve">Connect Four game made using </w:t>
      </w:r>
      <w:r w:rsidR="00A23507">
        <w:t>jQuery</w:t>
      </w:r>
      <w:r>
        <w:t xml:space="preserve"> DOM </w:t>
      </w:r>
      <w:r w:rsidR="00A23507">
        <w:t>manipulation</w:t>
      </w:r>
      <w:r>
        <w:t>.</w:t>
      </w:r>
    </w:p>
    <w:p w14:paraId="40AC7937" w14:textId="61A0B96D" w:rsidR="003C26E5" w:rsidRDefault="00A23507" w:rsidP="008F09EB">
      <w:r>
        <w:t>GitHub</w:t>
      </w:r>
      <w:r w:rsidR="003C26E5">
        <w:t xml:space="preserve"> </w:t>
      </w:r>
      <w:r>
        <w:t>link:</w:t>
      </w:r>
      <w:r w:rsidR="003C26E5">
        <w:t xml:space="preserve"> </w:t>
      </w:r>
      <w:hyperlink r:id="rId33" w:history="1">
        <w:r w:rsidR="003C26E5" w:rsidRPr="00AD63C6">
          <w:rPr>
            <w:rStyle w:val="Hyperlink"/>
          </w:rPr>
          <w:t>https://github.com/uTSAVsUBEDI/JavaScript/tree/main/ConnectFour</w:t>
        </w:r>
      </w:hyperlink>
    </w:p>
    <w:p w14:paraId="6482DBCB" w14:textId="77777777" w:rsidR="008F09EB" w:rsidRPr="00B56F99" w:rsidRDefault="008F09EB" w:rsidP="00736321">
      <w:pPr>
        <w:jc w:val="both"/>
        <w:rPr>
          <w:sz w:val="24"/>
        </w:rPr>
      </w:pPr>
    </w:p>
    <w:sectPr w:rsidR="008F09EB" w:rsidRPr="00B56F99" w:rsidSect="000F609C">
      <w:type w:val="continuous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C4449" w14:textId="77777777" w:rsidR="004F2832" w:rsidRDefault="004F2832" w:rsidP="00F534FB">
      <w:pPr>
        <w:spacing w:after="0"/>
      </w:pPr>
      <w:r>
        <w:separator/>
      </w:r>
    </w:p>
  </w:endnote>
  <w:endnote w:type="continuationSeparator" w:id="0">
    <w:p w14:paraId="24636213" w14:textId="77777777" w:rsidR="004F2832" w:rsidRDefault="004F283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98377" w14:textId="3595120F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F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039C" w14:textId="77777777" w:rsidR="004F2832" w:rsidRDefault="004F2832" w:rsidP="00F534FB">
      <w:pPr>
        <w:spacing w:after="0"/>
      </w:pPr>
      <w:r>
        <w:separator/>
      </w:r>
    </w:p>
  </w:footnote>
  <w:footnote w:type="continuationSeparator" w:id="0">
    <w:p w14:paraId="33E13A71" w14:textId="77777777" w:rsidR="004F2832" w:rsidRDefault="004F283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B3F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982E16" wp14:editId="572CD51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EA3D13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LEwNDIyNLM0tjRX0lEKTi0uzszPAykwrAUA3lQVUiwAAAA="/>
  </w:docVars>
  <w:rsids>
    <w:rsidRoot w:val="002B4D09"/>
    <w:rsid w:val="00002750"/>
    <w:rsid w:val="00004D4E"/>
    <w:rsid w:val="00011895"/>
    <w:rsid w:val="00012972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D70F7"/>
    <w:rsid w:val="000E24AC"/>
    <w:rsid w:val="000E4A73"/>
    <w:rsid w:val="000E5B73"/>
    <w:rsid w:val="000F609C"/>
    <w:rsid w:val="000F79EA"/>
    <w:rsid w:val="00110A22"/>
    <w:rsid w:val="00120943"/>
    <w:rsid w:val="00134F92"/>
    <w:rsid w:val="001376F6"/>
    <w:rsid w:val="00137DC1"/>
    <w:rsid w:val="00143224"/>
    <w:rsid w:val="00145B33"/>
    <w:rsid w:val="001468F3"/>
    <w:rsid w:val="0015022B"/>
    <w:rsid w:val="00152C3A"/>
    <w:rsid w:val="001539C4"/>
    <w:rsid w:val="00160AEF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6369"/>
    <w:rsid w:val="00217163"/>
    <w:rsid w:val="00217917"/>
    <w:rsid w:val="0022545F"/>
    <w:rsid w:val="002372E8"/>
    <w:rsid w:val="0023768B"/>
    <w:rsid w:val="0024519C"/>
    <w:rsid w:val="0025163F"/>
    <w:rsid w:val="00254330"/>
    <w:rsid w:val="00260F01"/>
    <w:rsid w:val="0027234E"/>
    <w:rsid w:val="00275C94"/>
    <w:rsid w:val="00277638"/>
    <w:rsid w:val="0028164F"/>
    <w:rsid w:val="002823BE"/>
    <w:rsid w:val="00297ED0"/>
    <w:rsid w:val="002A4EDA"/>
    <w:rsid w:val="002B01E3"/>
    <w:rsid w:val="002B3FC8"/>
    <w:rsid w:val="002B4D09"/>
    <w:rsid w:val="002D5058"/>
    <w:rsid w:val="002E5753"/>
    <w:rsid w:val="002F10E7"/>
    <w:rsid w:val="002F69E4"/>
    <w:rsid w:val="00300A98"/>
    <w:rsid w:val="0030724A"/>
    <w:rsid w:val="00313A25"/>
    <w:rsid w:val="00315777"/>
    <w:rsid w:val="00316CE4"/>
    <w:rsid w:val="00323C3F"/>
    <w:rsid w:val="003279A4"/>
    <w:rsid w:val="003313B6"/>
    <w:rsid w:val="00337114"/>
    <w:rsid w:val="00347A8B"/>
    <w:rsid w:val="0035004C"/>
    <w:rsid w:val="00356E4D"/>
    <w:rsid w:val="003571C8"/>
    <w:rsid w:val="00383057"/>
    <w:rsid w:val="0039154E"/>
    <w:rsid w:val="0039703C"/>
    <w:rsid w:val="003974BB"/>
    <w:rsid w:val="003A091E"/>
    <w:rsid w:val="003C26E5"/>
    <w:rsid w:val="003E5D64"/>
    <w:rsid w:val="00403149"/>
    <w:rsid w:val="004037EF"/>
    <w:rsid w:val="00405BAD"/>
    <w:rsid w:val="004113D8"/>
    <w:rsid w:val="00416463"/>
    <w:rsid w:val="00423827"/>
    <w:rsid w:val="00431169"/>
    <w:rsid w:val="00437B8B"/>
    <w:rsid w:val="00465113"/>
    <w:rsid w:val="00467F3F"/>
    <w:rsid w:val="004727C2"/>
    <w:rsid w:val="00476144"/>
    <w:rsid w:val="004915EA"/>
    <w:rsid w:val="0049408D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2832"/>
    <w:rsid w:val="005106C0"/>
    <w:rsid w:val="005247B7"/>
    <w:rsid w:val="005324B1"/>
    <w:rsid w:val="005372FA"/>
    <w:rsid w:val="00555BF3"/>
    <w:rsid w:val="00556337"/>
    <w:rsid w:val="005611C3"/>
    <w:rsid w:val="00562422"/>
    <w:rsid w:val="00565B06"/>
    <w:rsid w:val="00565F3F"/>
    <w:rsid w:val="00574328"/>
    <w:rsid w:val="00574525"/>
    <w:rsid w:val="0057515D"/>
    <w:rsid w:val="00575C01"/>
    <w:rsid w:val="00581515"/>
    <w:rsid w:val="00582623"/>
    <w:rsid w:val="005826C2"/>
    <w:rsid w:val="0059085F"/>
    <w:rsid w:val="005A1BF0"/>
    <w:rsid w:val="005A459B"/>
    <w:rsid w:val="005A74EC"/>
    <w:rsid w:val="005B3D67"/>
    <w:rsid w:val="005B437C"/>
    <w:rsid w:val="005B70B6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50F7B"/>
    <w:rsid w:val="00660EC9"/>
    <w:rsid w:val="00663536"/>
    <w:rsid w:val="006648D4"/>
    <w:rsid w:val="00673F18"/>
    <w:rsid w:val="00676CEB"/>
    <w:rsid w:val="00681DA1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321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83E"/>
    <w:rsid w:val="00790E98"/>
    <w:rsid w:val="007A0F44"/>
    <w:rsid w:val="007A6948"/>
    <w:rsid w:val="007A729F"/>
    <w:rsid w:val="007B3F4F"/>
    <w:rsid w:val="007B4178"/>
    <w:rsid w:val="007C0E0E"/>
    <w:rsid w:val="007C153D"/>
    <w:rsid w:val="007C23BC"/>
    <w:rsid w:val="007C333C"/>
    <w:rsid w:val="007C34A8"/>
    <w:rsid w:val="007D1E64"/>
    <w:rsid w:val="007D5D31"/>
    <w:rsid w:val="007E7052"/>
    <w:rsid w:val="007F71A4"/>
    <w:rsid w:val="008030EE"/>
    <w:rsid w:val="00803F68"/>
    <w:rsid w:val="00812148"/>
    <w:rsid w:val="00814B43"/>
    <w:rsid w:val="00814FA5"/>
    <w:rsid w:val="0083016A"/>
    <w:rsid w:val="00843F5E"/>
    <w:rsid w:val="00846AAE"/>
    <w:rsid w:val="00867081"/>
    <w:rsid w:val="008978E8"/>
    <w:rsid w:val="008A02C4"/>
    <w:rsid w:val="008A49A0"/>
    <w:rsid w:val="008A6538"/>
    <w:rsid w:val="008D4FC8"/>
    <w:rsid w:val="008D5A80"/>
    <w:rsid w:val="008D7B11"/>
    <w:rsid w:val="008E5483"/>
    <w:rsid w:val="008E6A2F"/>
    <w:rsid w:val="008F09EB"/>
    <w:rsid w:val="008F4532"/>
    <w:rsid w:val="00933CCA"/>
    <w:rsid w:val="0093795C"/>
    <w:rsid w:val="009411E8"/>
    <w:rsid w:val="00952C89"/>
    <w:rsid w:val="009540F4"/>
    <w:rsid w:val="00956B75"/>
    <w:rsid w:val="00957D07"/>
    <w:rsid w:val="009918BB"/>
    <w:rsid w:val="009931F7"/>
    <w:rsid w:val="00994768"/>
    <w:rsid w:val="009A3F4C"/>
    <w:rsid w:val="009B4952"/>
    <w:rsid w:val="009C63EE"/>
    <w:rsid w:val="009D0878"/>
    <w:rsid w:val="009D37FD"/>
    <w:rsid w:val="009D449D"/>
    <w:rsid w:val="009E62E6"/>
    <w:rsid w:val="009E65EC"/>
    <w:rsid w:val="009F2058"/>
    <w:rsid w:val="009F391D"/>
    <w:rsid w:val="00A1144C"/>
    <w:rsid w:val="00A1329C"/>
    <w:rsid w:val="00A23507"/>
    <w:rsid w:val="00A25023"/>
    <w:rsid w:val="00A2760D"/>
    <w:rsid w:val="00A31F77"/>
    <w:rsid w:val="00A42CE4"/>
    <w:rsid w:val="00A56B81"/>
    <w:rsid w:val="00A6314E"/>
    <w:rsid w:val="00A71DC9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D63C6"/>
    <w:rsid w:val="00AE2F61"/>
    <w:rsid w:val="00AE313B"/>
    <w:rsid w:val="00AE4651"/>
    <w:rsid w:val="00AE7650"/>
    <w:rsid w:val="00B112B1"/>
    <w:rsid w:val="00B1221A"/>
    <w:rsid w:val="00B204FE"/>
    <w:rsid w:val="00B25746"/>
    <w:rsid w:val="00B2640D"/>
    <w:rsid w:val="00B305FB"/>
    <w:rsid w:val="00B47E1E"/>
    <w:rsid w:val="00B54661"/>
    <w:rsid w:val="00B55487"/>
    <w:rsid w:val="00B56F99"/>
    <w:rsid w:val="00B6665C"/>
    <w:rsid w:val="00B75340"/>
    <w:rsid w:val="00B763B5"/>
    <w:rsid w:val="00B90654"/>
    <w:rsid w:val="00B91175"/>
    <w:rsid w:val="00BA71B3"/>
    <w:rsid w:val="00BB16BD"/>
    <w:rsid w:val="00BB34BE"/>
    <w:rsid w:val="00BC0E1A"/>
    <w:rsid w:val="00BC1472"/>
    <w:rsid w:val="00BD2DD6"/>
    <w:rsid w:val="00BD55EE"/>
    <w:rsid w:val="00BE0DAD"/>
    <w:rsid w:val="00C0155C"/>
    <w:rsid w:val="00C3233C"/>
    <w:rsid w:val="00C35F60"/>
    <w:rsid w:val="00C3763A"/>
    <w:rsid w:val="00C54892"/>
    <w:rsid w:val="00C60281"/>
    <w:rsid w:val="00C779DA"/>
    <w:rsid w:val="00C814F7"/>
    <w:rsid w:val="00C81C04"/>
    <w:rsid w:val="00C91B4B"/>
    <w:rsid w:val="00C93DE1"/>
    <w:rsid w:val="00CA15ED"/>
    <w:rsid w:val="00CA1ED0"/>
    <w:rsid w:val="00CA2E0A"/>
    <w:rsid w:val="00CB3192"/>
    <w:rsid w:val="00CB6736"/>
    <w:rsid w:val="00CC1E5C"/>
    <w:rsid w:val="00CD0DC4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2F11"/>
    <w:rsid w:val="00D73C98"/>
    <w:rsid w:val="00D77483"/>
    <w:rsid w:val="00D7797C"/>
    <w:rsid w:val="00D83EA1"/>
    <w:rsid w:val="00D83FA8"/>
    <w:rsid w:val="00D85CA4"/>
    <w:rsid w:val="00DB0B61"/>
    <w:rsid w:val="00DC1B2A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4F94"/>
    <w:rsid w:val="00E15232"/>
    <w:rsid w:val="00E30B0D"/>
    <w:rsid w:val="00E30CB9"/>
    <w:rsid w:val="00E379DC"/>
    <w:rsid w:val="00E46808"/>
    <w:rsid w:val="00E5521B"/>
    <w:rsid w:val="00E61D86"/>
    <w:rsid w:val="00E61FB1"/>
    <w:rsid w:val="00E63862"/>
    <w:rsid w:val="00E665C1"/>
    <w:rsid w:val="00E706FA"/>
    <w:rsid w:val="00E72DA3"/>
    <w:rsid w:val="00E95FF8"/>
    <w:rsid w:val="00E97BD9"/>
    <w:rsid w:val="00EC18EB"/>
    <w:rsid w:val="00EE0848"/>
    <w:rsid w:val="00F03B1E"/>
    <w:rsid w:val="00F03F2C"/>
    <w:rsid w:val="00F1202D"/>
    <w:rsid w:val="00F217AB"/>
    <w:rsid w:val="00F24B65"/>
    <w:rsid w:val="00F325F9"/>
    <w:rsid w:val="00F35A06"/>
    <w:rsid w:val="00F435D3"/>
    <w:rsid w:val="00F46425"/>
    <w:rsid w:val="00F50059"/>
    <w:rsid w:val="00F50225"/>
    <w:rsid w:val="00F5078D"/>
    <w:rsid w:val="00F534FB"/>
    <w:rsid w:val="00F56FFE"/>
    <w:rsid w:val="00F60393"/>
    <w:rsid w:val="00F82057"/>
    <w:rsid w:val="00F904FC"/>
    <w:rsid w:val="00F935BF"/>
    <w:rsid w:val="00F94EB5"/>
    <w:rsid w:val="00FA388D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32D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A31F77"/>
    <w:rPr>
      <w:color w:val="88628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F7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3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github.com/uTSAVsUBEDI" TargetMode="Externa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hyperlink" Target="https://github.com/uTSAVsUBEDI/JavaScript/tree/main/ConnectFou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camp.com/profile/utsavsubedi017" TargetMode="External"/><Relationship Id="rId20" Type="http://schemas.openxmlformats.org/officeDocument/2006/relationships/image" Target="media/image3.webp"/><Relationship Id="rId29" Type="http://schemas.openxmlformats.org/officeDocument/2006/relationships/hyperlink" Target="https://github.com/uTSAVsUBEDI/FoodApp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freecodecamp.org/certification/utsav__subedi/responsive-web-design" TargetMode="External"/><Relationship Id="rId32" Type="http://schemas.openxmlformats.org/officeDocument/2006/relationships/hyperlink" Target="https://github.com/uTSAVsUBEDI/PythonApps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linkedin.com/in/utsav-subedi-5638a416a/" TargetMode="External"/><Relationship Id="rId23" Type="http://schemas.openxmlformats.org/officeDocument/2006/relationships/hyperlink" Target="https://www.coursera.org/account/accomplishments/certificate/XTBS6R24HWE9" TargetMode="External"/><Relationship Id="rId28" Type="http://schemas.openxmlformats.org/officeDocument/2006/relationships/hyperlink" Target="https://github.com/uTSAVsUBEDI/DjangoBlog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31" Type="http://schemas.openxmlformats.org/officeDocument/2006/relationships/hyperlink" Target="https://codepen.io/utsavsubedi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ubediutsav8@gmail.com" TargetMode="External"/><Relationship Id="rId22" Type="http://schemas.openxmlformats.org/officeDocument/2006/relationships/hyperlink" Target="https://www.coursera.org/account/accomplishments/specialization/certificate/87KNKCB4Q5PP" TargetMode="External"/><Relationship Id="rId27" Type="http://schemas.openxmlformats.org/officeDocument/2006/relationships/image" Target="media/image7.webp"/><Relationship Id="rId30" Type="http://schemas.openxmlformats.org/officeDocument/2006/relationships/hyperlink" Target="https://github.com/uTSAVsUBEDI/FCC" TargetMode="External"/><Relationship Id="rId35" Type="http://schemas.openxmlformats.org/officeDocument/2006/relationships/glossaryDocument" Target="glossary/document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bed\AppData\Local\Temp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B471A8B1C44A580DECAB07B835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3889A-8DE4-4DBF-9BC0-9E20F539AF64}"/>
      </w:docPartPr>
      <w:docPartBody>
        <w:p w:rsidR="00E31340" w:rsidRDefault="00A35B60">
          <w:pPr>
            <w:pStyle w:val="0FEB471A8B1C44A580DECAB07B8359C7"/>
          </w:pPr>
          <w:r w:rsidRPr="00565B06">
            <w:t>Education</w:t>
          </w:r>
        </w:p>
      </w:docPartBody>
    </w:docPart>
    <w:docPart>
      <w:docPartPr>
        <w:name w:val="9B6AC0F55A4A434BAE4BED1A18E1A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70722-BB66-446A-BECF-466C9A3AB5E2}"/>
      </w:docPartPr>
      <w:docPartBody>
        <w:p w:rsidR="00E31340" w:rsidRDefault="00A35B60">
          <w:pPr>
            <w:pStyle w:val="9B6AC0F55A4A434BAE4BED1A18E1ACAD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B60"/>
    <w:rsid w:val="000308FD"/>
    <w:rsid w:val="00037797"/>
    <w:rsid w:val="00174E76"/>
    <w:rsid w:val="003D67DB"/>
    <w:rsid w:val="004558A3"/>
    <w:rsid w:val="006472A4"/>
    <w:rsid w:val="006926EC"/>
    <w:rsid w:val="00A35B60"/>
    <w:rsid w:val="00B6501B"/>
    <w:rsid w:val="00DA7A77"/>
    <w:rsid w:val="00E31340"/>
    <w:rsid w:val="00E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EB471A8B1C44A580DECAB07B8359C7">
    <w:name w:val="0FEB471A8B1C44A580DECAB07B8359C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B6AC0F55A4A434BAE4BED1A18E1ACAD">
    <w:name w:val="9B6AC0F55A4A434BAE4BED1A18E1A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Gongabu, Kathmandu</CompanyAddress>
  <CompanyPhone>+977 9861197640 </CompanyPhone>
  <CompanyFax/>
  <CompanyEmail>subediutsav8@gmail.com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B93983-AC04-451D-B0BF-E4B7B302742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utsav subedi</cp:keywords>
  <dc:description/>
  <cp:lastModifiedBy/>
  <cp:revision>1</cp:revision>
  <dcterms:created xsi:type="dcterms:W3CDTF">2020-12-03T07:49:00Z</dcterms:created>
  <dcterms:modified xsi:type="dcterms:W3CDTF">2021-06-22T23:24:00Z</dcterms:modified>
  <cp:category/>
  <cp:contentStatus>Utsav Subed    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