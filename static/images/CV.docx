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A5AD" w14:textId="3ED2589A" w:rsidR="00A77B4D" w:rsidRDefault="00A77B4D" w:rsidP="007850D1"/>
    <w:p w14:paraId="06D83F6A" w14:textId="77777777" w:rsidR="000F609C" w:rsidRPr="000F609C" w:rsidRDefault="000F609C" w:rsidP="007850D1">
      <w:pPr>
        <w:rPr>
          <w:sz w:val="46"/>
          <w:szCs w:val="46"/>
        </w:rPr>
        <w:sectPr w:rsidR="000F609C" w:rsidRPr="000F609C" w:rsidSect="00FE18B2">
          <w:footerReference w:type="default" r:id="rId11"/>
          <w:headerReference w:type="first" r:id="rId12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3FD55E70" w14:textId="2CEDC5D6" w:rsidR="000F609C" w:rsidRPr="007C23BC" w:rsidRDefault="000F609C" w:rsidP="007850D1">
      <w:pPr>
        <w:rPr>
          <w:b/>
          <w:bCs/>
          <w:color w:val="0070C0"/>
          <w:sz w:val="72"/>
          <w:szCs w:val="72"/>
        </w:rPr>
      </w:pPr>
      <w:r w:rsidRPr="007C23BC">
        <w:rPr>
          <w:b/>
          <w:bCs/>
          <w:color w:val="0070C0"/>
          <w:sz w:val="72"/>
          <w:szCs w:val="72"/>
        </w:rPr>
        <w:t>UTSAV</w:t>
      </w:r>
    </w:p>
    <w:p w14:paraId="53565BC4" w14:textId="7A45A1FF" w:rsidR="000F609C" w:rsidRPr="007C23BC" w:rsidRDefault="000F609C" w:rsidP="007850D1">
      <w:pPr>
        <w:rPr>
          <w:b/>
          <w:bCs/>
          <w:color w:val="0070C0"/>
          <w:sz w:val="72"/>
          <w:szCs w:val="72"/>
        </w:rPr>
      </w:pPr>
      <w:r w:rsidRPr="007C23BC">
        <w:rPr>
          <w:b/>
          <w:bCs/>
          <w:color w:val="0070C0"/>
          <w:sz w:val="72"/>
          <w:szCs w:val="72"/>
        </w:rPr>
        <w:t>SUBEDI</w:t>
      </w:r>
    </w:p>
    <w:p w14:paraId="1307B806" w14:textId="49DB80A3" w:rsidR="000F609C" w:rsidRPr="000F609C" w:rsidRDefault="000F609C" w:rsidP="000F609C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Gongabu</w:t>
      </w:r>
      <w:proofErr w:type="spellEnd"/>
      <w:r>
        <w:rPr>
          <w:sz w:val="24"/>
          <w:szCs w:val="24"/>
        </w:rPr>
        <w:t xml:space="preserve">, Kathmandu 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33F282BD" wp14:editId="798E49A6">
                <wp:extent cx="118872" cy="118872"/>
                <wp:effectExtent l="0" t="0" r="0" b="0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3E02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F9FEC9B" w14:textId="2381E0ED" w:rsidR="000F609C" w:rsidRDefault="000F609C" w:rsidP="000F609C">
      <w:pPr>
        <w:jc w:val="right"/>
      </w:pPr>
      <w:r>
        <w:tab/>
        <w:t xml:space="preserve">+977 9861197640 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29881ADE" wp14:editId="7CB1F48C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ADED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0338277" w14:textId="6ACC280A" w:rsidR="000F609C" w:rsidRDefault="000F609C" w:rsidP="000F609C">
      <w:pPr>
        <w:jc w:val="right"/>
      </w:pPr>
      <w:r>
        <w:tab/>
      </w:r>
      <w:hyperlink r:id="rId13" w:history="1">
        <w:r w:rsidRPr="00E62E00">
          <w:rPr>
            <w:rStyle w:val="Hyperlink"/>
          </w:rPr>
          <w:t>Subediutsav8@gmail.com</w:t>
        </w:r>
      </w:hyperlink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7104C26" wp14:editId="07461B5C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52E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3C6FB931" w14:textId="77777777" w:rsidR="000F609C" w:rsidRDefault="000F609C" w:rsidP="000F609C">
      <w:pPr>
        <w:jc w:val="right"/>
      </w:pPr>
      <w:r>
        <w:tab/>
      </w:r>
      <w:hyperlink r:id="rId14" w:history="1">
        <w:r w:rsidRPr="000F609C">
          <w:rPr>
            <w:rStyle w:val="Hyperlink"/>
          </w:rPr>
          <w:t xml:space="preserve">Utsav Subedi </w:t>
        </w:r>
      </w:hyperlink>
      <w: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3E978622" wp14:editId="5601A12A">
                <wp:extent cx="109728" cy="109728"/>
                <wp:effectExtent l="0" t="0" r="5080" b="5080"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4337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66259DB9" w14:textId="1E4C6C5C" w:rsidR="000F609C" w:rsidRDefault="000F609C" w:rsidP="000F609C">
      <w:pPr>
        <w:jc w:val="right"/>
      </w:pPr>
      <w:r>
        <w:tab/>
      </w:r>
      <w:hyperlink r:id="rId15" w:history="1">
        <w:r w:rsidRPr="000F609C">
          <w:rPr>
            <w:rStyle w:val="Hyperlink"/>
          </w:rPr>
          <w:t>Utsav Subedi</w:t>
        </w:r>
      </w:hyperlink>
      <w:r>
        <w:t xml:space="preserve"> </w:t>
      </w:r>
      <w:r>
        <w:rPr>
          <w:noProof/>
        </w:rPr>
        <w:drawing>
          <wp:inline distT="0" distB="0" distL="0" distR="0" wp14:anchorId="5F00E09B" wp14:editId="3461F1C8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E17" w14:textId="0FC9E1F4" w:rsidR="000F609C" w:rsidRDefault="000F609C" w:rsidP="00B6665C">
      <w:pPr>
        <w:jc w:val="right"/>
        <w:sectPr w:rsidR="000F609C" w:rsidSect="000F609C"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  <w:r>
        <w:tab/>
      </w:r>
      <w:hyperlink r:id="rId17" w:history="1">
        <w:r w:rsidR="00B6665C" w:rsidRPr="00B6665C">
          <w:rPr>
            <w:rStyle w:val="Hyperlink"/>
          </w:rPr>
          <w:t>Utsav Subedi</w:t>
        </w:r>
      </w:hyperlink>
      <w:r w:rsidR="00B6665C">
        <w:t xml:space="preserve"> </w:t>
      </w:r>
      <w:r w:rsidR="00B6665C">
        <w:rPr>
          <w:noProof/>
        </w:rPr>
        <w:drawing>
          <wp:inline distT="0" distB="0" distL="0" distR="0" wp14:anchorId="5B0C1840" wp14:editId="4B94DE47">
            <wp:extent cx="1238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7B4178" w:rsidRPr="00565B06" w14:paraId="2FECE12A" w14:textId="77777777" w:rsidTr="0039154E">
        <w:tc>
          <w:tcPr>
            <w:tcW w:w="725" w:type="dxa"/>
            <w:tcMar>
              <w:right w:w="216" w:type="dxa"/>
            </w:tcMar>
            <w:vAlign w:val="bottom"/>
          </w:tcPr>
          <w:p w14:paraId="37A9A93A" w14:textId="77777777" w:rsidR="00A77B4D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2A67E13A" wp14:editId="4D46F7F8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02CDE593" w14:textId="77777777" w:rsidR="00A77B4D" w:rsidRPr="00565B06" w:rsidRDefault="00347A8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FEB471A8B1C44A580DECAB07B8359C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D86DAE8" w14:textId="3D1DE642" w:rsidR="007C0E0E" w:rsidRPr="00565B06" w:rsidRDefault="00F24B65" w:rsidP="00B47E1E">
      <w:pPr>
        <w:pStyle w:val="Heading2"/>
      </w:pPr>
      <w:r>
        <w:t>Secondary School</w:t>
      </w:r>
      <w:r w:rsidR="007C0E0E" w:rsidRPr="00565B06">
        <w:t xml:space="preserve"> | </w:t>
      </w:r>
      <w:r>
        <w:rPr>
          <w:rStyle w:val="Emphasis"/>
        </w:rPr>
        <w:t>Deep Jyoti Secondary Boarding School</w:t>
      </w:r>
    </w:p>
    <w:p w14:paraId="2988CE2D" w14:textId="53F782C3" w:rsidR="007C0E0E" w:rsidRPr="00565B06" w:rsidRDefault="00F24B65" w:rsidP="004F199F">
      <w:pPr>
        <w:pStyle w:val="Heading3"/>
      </w:pPr>
      <w:r>
        <w:t>2065 B.S.</w:t>
      </w:r>
      <w:r w:rsidR="007C0E0E" w:rsidRPr="00565B06">
        <w:t xml:space="preserve"> –</w:t>
      </w:r>
      <w:r>
        <w:t xml:space="preserve"> 2072 B.S.</w:t>
      </w:r>
    </w:p>
    <w:p w14:paraId="005A4A4D" w14:textId="2A7E6FCB" w:rsidR="000E24AC" w:rsidRPr="00565B06" w:rsidRDefault="00A71DC9" w:rsidP="007850D1">
      <w:proofErr w:type="gramStart"/>
      <w:r>
        <w:t>PERCENT :</w:t>
      </w:r>
      <w:proofErr w:type="gramEnd"/>
      <w:r>
        <w:t xml:space="preserve"> 82.5</w:t>
      </w:r>
    </w:p>
    <w:p w14:paraId="22E1170F" w14:textId="4ADD33C0" w:rsidR="007C0E0E" w:rsidRPr="00565B06" w:rsidRDefault="00F24B65" w:rsidP="00B47E1E">
      <w:pPr>
        <w:pStyle w:val="Heading2"/>
      </w:pPr>
      <w:r>
        <w:t xml:space="preserve">High School </w:t>
      </w:r>
      <w:r w:rsidR="007C0E0E" w:rsidRPr="00565B06">
        <w:t xml:space="preserve">| </w:t>
      </w:r>
      <w:r>
        <w:rPr>
          <w:rStyle w:val="Emphasis"/>
        </w:rPr>
        <w:t>National School of Sciences</w:t>
      </w:r>
    </w:p>
    <w:p w14:paraId="303E5EF0" w14:textId="4F023EFE" w:rsidR="007C0E0E" w:rsidRDefault="00F24B65" w:rsidP="004F199F">
      <w:pPr>
        <w:pStyle w:val="Heading3"/>
      </w:pPr>
      <w:r>
        <w:t>2072 B.S</w:t>
      </w:r>
      <w:r w:rsidR="007C0E0E" w:rsidRPr="00565B06">
        <w:t xml:space="preserve"> – </w:t>
      </w:r>
      <w:r>
        <w:t>2074 B.S.</w:t>
      </w:r>
    </w:p>
    <w:p w14:paraId="24377CC7" w14:textId="31DD961A" w:rsidR="00A71DC9" w:rsidRPr="00565B06" w:rsidRDefault="00A71DC9" w:rsidP="004F199F">
      <w:pPr>
        <w:pStyle w:val="Heading3"/>
      </w:pPr>
      <w:proofErr w:type="gramStart"/>
      <w:r>
        <w:t>percent :</w:t>
      </w:r>
      <w:proofErr w:type="gramEnd"/>
      <w:r>
        <w:t xml:space="preserve"> 73.4</w:t>
      </w:r>
    </w:p>
    <w:p w14:paraId="63CCDFCC" w14:textId="2689252D" w:rsidR="007C0E0E" w:rsidRDefault="007C0E0E" w:rsidP="007C0E0E"/>
    <w:p w14:paraId="6F322F90" w14:textId="3F756C5A" w:rsidR="00A31F77" w:rsidRPr="00565B06" w:rsidRDefault="00A31F77" w:rsidP="00A31F77">
      <w:pPr>
        <w:pStyle w:val="Heading2"/>
      </w:pPr>
      <w:r>
        <w:t xml:space="preserve">BSc. CSIT </w:t>
      </w:r>
      <w:r w:rsidRPr="00565B06">
        <w:t xml:space="preserve">| </w:t>
      </w:r>
      <w:r>
        <w:rPr>
          <w:rStyle w:val="Emphasis"/>
        </w:rPr>
        <w:t>St. Xavier’s College</w:t>
      </w:r>
    </w:p>
    <w:p w14:paraId="7357A21E" w14:textId="63651228" w:rsidR="00A31F77" w:rsidRPr="00565B06" w:rsidRDefault="00A31F77" w:rsidP="00A31F77">
      <w:pPr>
        <w:pStyle w:val="Heading3"/>
      </w:pPr>
      <w:r>
        <w:t>2074 B.S</w:t>
      </w:r>
      <w:r w:rsidRPr="00565B06">
        <w:t xml:space="preserve"> – </w:t>
      </w:r>
      <w:r>
        <w:t xml:space="preserve">current </w:t>
      </w:r>
    </w:p>
    <w:p w14:paraId="03F34E04" w14:textId="08B3646C" w:rsidR="00A31F77" w:rsidRPr="00565B06" w:rsidRDefault="00A71DC9" w:rsidP="00A31F77">
      <w:r>
        <w:t xml:space="preserve">CURRENT </w:t>
      </w:r>
      <w:proofErr w:type="gramStart"/>
      <w:r>
        <w:t>STATUS :</w:t>
      </w:r>
      <w:proofErr w:type="gramEnd"/>
      <w:r>
        <w:t xml:space="preserve"> 6</w:t>
      </w:r>
      <w:r w:rsidRPr="00A71DC9">
        <w:rPr>
          <w:vertAlign w:val="superscript"/>
        </w:rPr>
        <w:t>TH</w:t>
      </w:r>
      <w:r>
        <w:t xml:space="preserve"> SEM RUNNING </w:t>
      </w:r>
    </w:p>
    <w:p w14:paraId="76640583" w14:textId="77777777" w:rsidR="00A31F77" w:rsidRPr="00565B06" w:rsidRDefault="00A31F77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A8767E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5B2814E" w14:textId="41E8CCBD" w:rsidR="005E088C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1B0348BB" wp14:editId="13582003">
                  <wp:extent cx="247650" cy="247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7" w:type="dxa"/>
          </w:tcPr>
          <w:p w14:paraId="6C177243" w14:textId="0F9FD2CD" w:rsidR="005E088C" w:rsidRPr="00565B06" w:rsidRDefault="00B2640D" w:rsidP="0004158B">
            <w:pPr>
              <w:pStyle w:val="Heading1"/>
              <w:outlineLvl w:val="0"/>
            </w:pPr>
            <w:r>
              <w:t>Certifications</w:t>
            </w:r>
          </w:p>
        </w:tc>
      </w:tr>
    </w:tbl>
    <w:p w14:paraId="17A9002D" w14:textId="2686784C" w:rsidR="005E088C" w:rsidRPr="00565B06" w:rsidRDefault="00A31F77" w:rsidP="00B47E1E">
      <w:pPr>
        <w:pStyle w:val="Heading2"/>
      </w:pPr>
      <w:r>
        <w:t xml:space="preserve">Deep Learning Specialization </w:t>
      </w:r>
      <w:r w:rsidR="005E088C" w:rsidRPr="00565B06">
        <w:t xml:space="preserve">| </w:t>
      </w:r>
      <w:r>
        <w:rPr>
          <w:rStyle w:val="Emphasis"/>
        </w:rPr>
        <w:t>Coursera</w:t>
      </w:r>
    </w:p>
    <w:p w14:paraId="4978853B" w14:textId="11399F2B" w:rsidR="005E088C" w:rsidRPr="00565B06" w:rsidRDefault="00A31F77" w:rsidP="004F199F">
      <w:pPr>
        <w:pStyle w:val="Heading3"/>
      </w:pPr>
      <w:r>
        <w:t>Issued oct 2020</w:t>
      </w:r>
      <w:r w:rsidR="005E088C" w:rsidRPr="00565B06">
        <w:t xml:space="preserve"> </w:t>
      </w:r>
    </w:p>
    <w:p w14:paraId="2F9BFBD5" w14:textId="02234B48" w:rsidR="005E088C" w:rsidRDefault="00A31F77" w:rsidP="005E088C">
      <w:r>
        <w:t xml:space="preserve">Credential </w:t>
      </w:r>
      <w:proofErr w:type="gramStart"/>
      <w:r>
        <w:t>ID :</w:t>
      </w:r>
      <w:proofErr w:type="gramEnd"/>
      <w:r>
        <w:t xml:space="preserve">  </w:t>
      </w:r>
      <w:r w:rsidRPr="00A31F77">
        <w:t>87KNKCB4Q5PP</w:t>
      </w:r>
    </w:p>
    <w:p w14:paraId="1F0BC03B" w14:textId="6E548296" w:rsidR="00A31F77" w:rsidRDefault="00347A8B" w:rsidP="005E088C">
      <w:hyperlink r:id="rId21" w:history="1">
        <w:r w:rsidR="00A71DC9" w:rsidRPr="00A71DC9">
          <w:rPr>
            <w:rStyle w:val="Hyperlink"/>
          </w:rPr>
          <w:t>CREDENTIALS</w:t>
        </w:r>
      </w:hyperlink>
    </w:p>
    <w:p w14:paraId="7C43C807" w14:textId="77777777" w:rsidR="00A71DC9" w:rsidRPr="00565B06" w:rsidRDefault="00A71DC9" w:rsidP="005E088C"/>
    <w:p w14:paraId="0E18D43A" w14:textId="245F8D03" w:rsidR="005E088C" w:rsidRPr="00565B06" w:rsidRDefault="00A31F77" w:rsidP="00B47E1E">
      <w:pPr>
        <w:pStyle w:val="Heading2"/>
      </w:pPr>
      <w:r>
        <w:t>Data Collection and Processing with Python</w:t>
      </w:r>
      <w:r w:rsidR="005E088C" w:rsidRPr="00565B06">
        <w:t xml:space="preserve"> | </w:t>
      </w:r>
      <w:r>
        <w:rPr>
          <w:rStyle w:val="Emphasis"/>
        </w:rPr>
        <w:t>Coursera</w:t>
      </w:r>
    </w:p>
    <w:p w14:paraId="6992713C" w14:textId="6A9BF788" w:rsidR="005E088C" w:rsidRPr="00565B06" w:rsidRDefault="00A31F77" w:rsidP="004F199F">
      <w:pPr>
        <w:pStyle w:val="Heading3"/>
      </w:pPr>
      <w:r>
        <w:t>issued on jul 2020</w:t>
      </w:r>
      <w:r w:rsidR="005E088C" w:rsidRPr="00565B06">
        <w:t xml:space="preserve"> </w:t>
      </w:r>
    </w:p>
    <w:p w14:paraId="320F0588" w14:textId="71B5DBE9" w:rsidR="00C54892" w:rsidRDefault="00A31F77" w:rsidP="00C54892">
      <w:r>
        <w:t xml:space="preserve">Credential </w:t>
      </w:r>
      <w:proofErr w:type="gramStart"/>
      <w:r>
        <w:t>ID :</w:t>
      </w:r>
      <w:proofErr w:type="gramEnd"/>
      <w:r>
        <w:t xml:space="preserve"> </w:t>
      </w:r>
      <w:r w:rsidRPr="00A31F77">
        <w:t>XTBS6R24HWE9</w:t>
      </w:r>
    </w:p>
    <w:p w14:paraId="68C26AA2" w14:textId="797DD692" w:rsidR="00C54892" w:rsidRPr="00565B06" w:rsidRDefault="00C54892" w:rsidP="00C54892">
      <w:hyperlink r:id="rId22" w:history="1">
        <w:r w:rsidRPr="00C54892">
          <w:rPr>
            <w:rStyle w:val="Hyperlink"/>
          </w:rPr>
          <w:t>CREDENTIALS</w:t>
        </w:r>
      </w:hyperlink>
    </w:p>
    <w:p w14:paraId="20D5F4FC" w14:textId="0CC05760" w:rsidR="00A71DC9" w:rsidRPr="00565B06" w:rsidRDefault="00A71DC9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14D93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53FA1E" w14:textId="6784AF0E" w:rsidR="00143224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683C9AC1" wp14:editId="03938644">
                  <wp:extent cx="190500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7" w:type="dxa"/>
          </w:tcPr>
          <w:p w14:paraId="01AEFDDC" w14:textId="68DF6149" w:rsidR="00143224" w:rsidRPr="00565B06" w:rsidRDefault="00B2640D" w:rsidP="00AD6216">
            <w:pPr>
              <w:pStyle w:val="Heading1"/>
              <w:outlineLvl w:val="0"/>
            </w:pPr>
            <w:r>
              <w:t xml:space="preserve">Key </w:t>
            </w:r>
            <w:sdt>
              <w:sdtPr>
                <w:alias w:val="Skills:"/>
                <w:tag w:val="Skills:"/>
                <w:id w:val="-925109897"/>
                <w:placeholder>
                  <w:docPart w:val="9B6AC0F55A4A434BAE4BED1A18E1ACA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033AB55" w14:textId="77777777" w:rsidTr="00565B06">
        <w:tc>
          <w:tcPr>
            <w:tcW w:w="4320" w:type="dxa"/>
          </w:tcPr>
          <w:p w14:paraId="7F6015CD" w14:textId="6E8F65F3" w:rsidR="00736321" w:rsidRDefault="00736321" w:rsidP="00565B06">
            <w:pPr>
              <w:pStyle w:val="ListBullet"/>
              <w:spacing w:after="80"/>
            </w:pPr>
            <w:r>
              <w:t>ML Algorithms</w:t>
            </w:r>
          </w:p>
          <w:p w14:paraId="082BDFC4" w14:textId="27839E63" w:rsidR="00143224" w:rsidRPr="00565B06" w:rsidRDefault="00736321" w:rsidP="00565B06">
            <w:pPr>
              <w:pStyle w:val="ListBullet"/>
              <w:spacing w:after="80"/>
            </w:pPr>
            <w:r>
              <w:t>Data Visualization</w:t>
            </w:r>
          </w:p>
          <w:p w14:paraId="163426D7" w14:textId="75A478E5" w:rsidR="00316CE4" w:rsidRPr="00565B06" w:rsidRDefault="00736321" w:rsidP="00316CE4">
            <w:pPr>
              <w:pStyle w:val="ListBullet"/>
              <w:spacing w:after="80"/>
            </w:pPr>
            <w:r>
              <w:t>Clustering and Classification</w:t>
            </w:r>
          </w:p>
        </w:tc>
        <w:tc>
          <w:tcPr>
            <w:tcW w:w="4320" w:type="dxa"/>
            <w:tcMar>
              <w:left w:w="576" w:type="dxa"/>
            </w:tcMar>
          </w:tcPr>
          <w:p w14:paraId="69C2C844" w14:textId="5E46D6FC" w:rsidR="00143224" w:rsidRPr="00565B06" w:rsidRDefault="00736321" w:rsidP="00565B06">
            <w:pPr>
              <w:pStyle w:val="ListBullet"/>
              <w:spacing w:after="80"/>
            </w:pPr>
            <w:r>
              <w:t>Web Scraping</w:t>
            </w:r>
          </w:p>
          <w:p w14:paraId="7089C173" w14:textId="0C0D6515" w:rsidR="00F904FC" w:rsidRPr="00565B06" w:rsidRDefault="00736321" w:rsidP="00565B06">
            <w:pPr>
              <w:pStyle w:val="ListBullet"/>
              <w:spacing w:after="80"/>
            </w:pPr>
            <w:r>
              <w:t>Model Development</w:t>
            </w:r>
          </w:p>
          <w:p w14:paraId="6FCF566E" w14:textId="74AD9674" w:rsidR="00F904FC" w:rsidRPr="00565B06" w:rsidRDefault="00736321" w:rsidP="00565B06">
            <w:pPr>
              <w:pStyle w:val="ListBullet"/>
              <w:spacing w:after="80"/>
            </w:pPr>
            <w:r>
              <w:t>Regression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A7F1E8E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940889C" w14:textId="7A598B9F" w:rsidR="00AC7C34" w:rsidRPr="00565B06" w:rsidRDefault="00736321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584E3F8E" wp14:editId="4CE920E6">
                  <wp:extent cx="238125" cy="17673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" cy="19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1BC5B360" w14:textId="2768EC9F" w:rsidR="00AC7C34" w:rsidRPr="00565B06" w:rsidRDefault="00B2640D" w:rsidP="00AD6216">
            <w:pPr>
              <w:pStyle w:val="Heading1"/>
              <w:outlineLvl w:val="0"/>
            </w:pPr>
            <w:r>
              <w:t xml:space="preserve">Technical skills </w:t>
            </w:r>
          </w:p>
        </w:tc>
      </w:tr>
    </w:tbl>
    <w:p w14:paraId="49C3D54C" w14:textId="19DEF5ED" w:rsidR="007A0F44" w:rsidRDefault="00736321" w:rsidP="00316CE4">
      <w:proofErr w:type="gramStart"/>
      <w:r w:rsidRPr="00F50225">
        <w:rPr>
          <w:b/>
          <w:bCs/>
        </w:rPr>
        <w:t xml:space="preserve">Tools </w:t>
      </w:r>
      <w:r>
        <w:t>:</w:t>
      </w:r>
      <w:proofErr w:type="gramEnd"/>
      <w:r>
        <w:t xml:space="preserve"> Python, MySQL</w:t>
      </w:r>
    </w:p>
    <w:p w14:paraId="198D3EA5" w14:textId="75980552" w:rsidR="00736321" w:rsidRDefault="00736321" w:rsidP="00316CE4">
      <w:proofErr w:type="gramStart"/>
      <w:r w:rsidRPr="00F50225">
        <w:rPr>
          <w:b/>
          <w:bCs/>
        </w:rPr>
        <w:t>Packages</w:t>
      </w:r>
      <w:r>
        <w:t xml:space="preserve"> :</w:t>
      </w:r>
      <w:proofErr w:type="gramEnd"/>
      <w:r>
        <w:t xml:space="preserve"> Scikit-Learn, Pandas, </w:t>
      </w:r>
      <w:proofErr w:type="spellStart"/>
      <w:r>
        <w:t>Numpy</w:t>
      </w:r>
      <w:proofErr w:type="spellEnd"/>
      <w:r>
        <w:t xml:space="preserve"> , Matplotlib, </w:t>
      </w:r>
      <w:proofErr w:type="spellStart"/>
      <w:r>
        <w:t>Jupyter</w:t>
      </w:r>
      <w:proofErr w:type="spellEnd"/>
      <w:r>
        <w:t xml:space="preserve"> Notebook</w:t>
      </w:r>
    </w:p>
    <w:p w14:paraId="64111140" w14:textId="2BFB0ABF" w:rsidR="00736321" w:rsidRPr="00565B06" w:rsidRDefault="00736321" w:rsidP="00736321">
      <w:pPr>
        <w:jc w:val="both"/>
      </w:pPr>
      <w:r w:rsidRPr="00BE0DAD">
        <w:rPr>
          <w:b/>
          <w:bCs/>
        </w:rPr>
        <w:lastRenderedPageBreak/>
        <w:t xml:space="preserve">Statistics / Machine </w:t>
      </w:r>
      <w:proofErr w:type="gramStart"/>
      <w:r w:rsidRPr="00BE0DAD">
        <w:rPr>
          <w:b/>
          <w:bCs/>
        </w:rPr>
        <w:t>Learning</w:t>
      </w:r>
      <w:r>
        <w:t xml:space="preserve"> :</w:t>
      </w:r>
      <w:proofErr w:type="gramEnd"/>
      <w:r>
        <w:t xml:space="preserve"> Linear/ Logistic Regression, </w:t>
      </w:r>
      <w:proofErr w:type="spellStart"/>
      <w:r>
        <w:t>XGBoost</w:t>
      </w:r>
      <w:proofErr w:type="spellEnd"/>
      <w:r>
        <w:t xml:space="preserve">, Regularizations, Statistical        Analysis, Hyperparameter Tuning </w:t>
      </w:r>
    </w:p>
    <w:sectPr w:rsidR="00736321" w:rsidRPr="00565B06" w:rsidSect="000F609C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3FE89" w14:textId="77777777" w:rsidR="00347A8B" w:rsidRDefault="00347A8B" w:rsidP="00F534FB">
      <w:pPr>
        <w:spacing w:after="0"/>
      </w:pPr>
      <w:r>
        <w:separator/>
      </w:r>
    </w:p>
  </w:endnote>
  <w:endnote w:type="continuationSeparator" w:id="0">
    <w:p w14:paraId="6B471D8B" w14:textId="77777777" w:rsidR="00347A8B" w:rsidRDefault="00347A8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9837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B02E0" w14:textId="77777777" w:rsidR="00347A8B" w:rsidRDefault="00347A8B" w:rsidP="00F534FB">
      <w:pPr>
        <w:spacing w:after="0"/>
      </w:pPr>
      <w:r>
        <w:separator/>
      </w:r>
    </w:p>
  </w:footnote>
  <w:footnote w:type="continuationSeparator" w:id="0">
    <w:p w14:paraId="22909377" w14:textId="77777777" w:rsidR="00347A8B" w:rsidRDefault="00347A8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FB3F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982E16" wp14:editId="572CD51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A3D1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0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609C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4D09"/>
    <w:rsid w:val="002F10E7"/>
    <w:rsid w:val="002F69E4"/>
    <w:rsid w:val="00300A98"/>
    <w:rsid w:val="0030724A"/>
    <w:rsid w:val="00316CE4"/>
    <w:rsid w:val="00323C3F"/>
    <w:rsid w:val="003279A4"/>
    <w:rsid w:val="00337114"/>
    <w:rsid w:val="00347A8B"/>
    <w:rsid w:val="0035004C"/>
    <w:rsid w:val="00356E4D"/>
    <w:rsid w:val="003571C8"/>
    <w:rsid w:val="00383057"/>
    <w:rsid w:val="0039154E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408D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1DA1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321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178"/>
    <w:rsid w:val="007C0E0E"/>
    <w:rsid w:val="007C153D"/>
    <w:rsid w:val="007C23BC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1F77"/>
    <w:rsid w:val="00A42CE4"/>
    <w:rsid w:val="00A56B81"/>
    <w:rsid w:val="00A6314E"/>
    <w:rsid w:val="00A71DC9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2640D"/>
    <w:rsid w:val="00B47E1E"/>
    <w:rsid w:val="00B54661"/>
    <w:rsid w:val="00B55487"/>
    <w:rsid w:val="00B6665C"/>
    <w:rsid w:val="00B763B5"/>
    <w:rsid w:val="00B90654"/>
    <w:rsid w:val="00B91175"/>
    <w:rsid w:val="00BA71B3"/>
    <w:rsid w:val="00BB16BD"/>
    <w:rsid w:val="00BB34BE"/>
    <w:rsid w:val="00BC0E1A"/>
    <w:rsid w:val="00BC1472"/>
    <w:rsid w:val="00BD2DD6"/>
    <w:rsid w:val="00BD55EE"/>
    <w:rsid w:val="00BE0DAD"/>
    <w:rsid w:val="00C0155C"/>
    <w:rsid w:val="00C3233C"/>
    <w:rsid w:val="00C3763A"/>
    <w:rsid w:val="00C54892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4B65"/>
    <w:rsid w:val="00F35A06"/>
    <w:rsid w:val="00F435D3"/>
    <w:rsid w:val="00F46425"/>
    <w:rsid w:val="00F502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2D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31F77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ediutsav8@gmail.com" TargetMode="External"/><Relationship Id="rId18" Type="http://schemas.openxmlformats.org/officeDocument/2006/relationships/image" Target="media/image2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oursera.org/account/accomplishments/specialization/certificate/87KNKCB4Q5PP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github.com/uTSAVsUBEDI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www.datacamp.com/profile/utsavsubedi017" TargetMode="External"/><Relationship Id="rId23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3.web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utsav-subedi-5638a416a/" TargetMode="External"/><Relationship Id="rId22" Type="http://schemas.openxmlformats.org/officeDocument/2006/relationships/hyperlink" Target="https://www.coursera.org/account/accomplishments/certificate/XTBS6R24HWE9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ed\AppData\Local\Temp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EB471A8B1C44A580DECAB07B835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889A-8DE4-4DBF-9BC0-9E20F539AF64}"/>
      </w:docPartPr>
      <w:docPartBody>
        <w:p w:rsidR="00E31340" w:rsidRDefault="00A35B60">
          <w:pPr>
            <w:pStyle w:val="0FEB471A8B1C44A580DECAB07B8359C7"/>
          </w:pPr>
          <w:r w:rsidRPr="00565B06">
            <w:t>Education</w:t>
          </w:r>
        </w:p>
      </w:docPartBody>
    </w:docPart>
    <w:docPart>
      <w:docPartPr>
        <w:name w:val="9B6AC0F55A4A434BAE4BED1A18E1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0722-BB66-446A-BECF-466C9A3AB5E2}"/>
      </w:docPartPr>
      <w:docPartBody>
        <w:p w:rsidR="00E31340" w:rsidRDefault="00A35B60">
          <w:pPr>
            <w:pStyle w:val="9B6AC0F55A4A434BAE4BED1A18E1ACA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60"/>
    <w:rsid w:val="000308FD"/>
    <w:rsid w:val="004558A3"/>
    <w:rsid w:val="006472A4"/>
    <w:rsid w:val="00A35B60"/>
    <w:rsid w:val="00DA7A77"/>
    <w:rsid w:val="00E3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B471A8B1C44A580DECAB07B8359C7">
    <w:name w:val="0FEB471A8B1C44A580DECAB07B8359C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B6AC0F55A4A434BAE4BED1A18E1ACAD">
    <w:name w:val="9B6AC0F55A4A434BAE4BED1A18E1A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Gongabu, Kathmandu</CompanyAddress>
  <CompanyPhone>+977 9861197640 </CompanyPhone>
  <CompanyFax/>
  <CompanyEmail>subediutsav8@gmail.com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utsav subedi</cp:keywords>
  <dc:description/>
  <cp:lastModifiedBy/>
  <cp:revision>1</cp:revision>
  <dcterms:created xsi:type="dcterms:W3CDTF">2020-11-04T17:21:00Z</dcterms:created>
  <dcterms:modified xsi:type="dcterms:W3CDTF">2020-12-03T07:20:00Z</dcterms:modified>
  <cp:category/>
  <cp:contentStatus>Utsav Subed    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